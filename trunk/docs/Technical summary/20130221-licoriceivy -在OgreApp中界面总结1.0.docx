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6FA" w:rsidRPr="00C6075B" w:rsidRDefault="000D6A22" w:rsidP="00C6075B">
      <w:pPr>
        <w:pStyle w:val="a5"/>
        <w:ind w:leftChars="47" w:left="378" w:hangingChars="110" w:hanging="265"/>
        <w:rPr>
          <w:noProof/>
          <w:sz w:val="24"/>
          <w:szCs w:val="24"/>
        </w:rPr>
      </w:pPr>
      <w:r w:rsidRPr="00C6075B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-937895</wp:posOffset>
            </wp:positionV>
            <wp:extent cx="7573010" cy="10716895"/>
            <wp:effectExtent l="0" t="0" r="8890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x\Desktop\标准化文档\a4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010" cy="1071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53DF" w:rsidRPr="00C6075B">
        <w:rPr>
          <w:noProof/>
          <w:sz w:val="24"/>
          <w:szCs w:val="24"/>
        </w:rPr>
        <w:pict>
          <v:rect id="矩形 1" o:spid="_x0000_s1026" style="position:absolute;left:0;text-align:left;margin-left:-32.25pt;margin-top:-20.95pt;width:144.85pt;height:31.8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" filled="f" stroked="f" strokeweight="2pt">
            <v:textbox>
              <w:txbxContent>
                <w:p w:rsidR="00C73AD1" w:rsidRPr="000E72C6" w:rsidRDefault="00D519F3" w:rsidP="00BB07CB">
                  <w:pPr>
                    <w:ind w:firstLineChars="0" w:firstLine="0"/>
                    <w:jc w:val="left"/>
                    <w:rPr>
                      <w:color w:val="BCE1C0" w:themeColor="background1" w:themeShade="F2"/>
                      <w:sz w:val="52"/>
                      <w:szCs w:val="52"/>
                    </w:rPr>
                  </w:pPr>
                  <w:r>
                    <w:rPr>
                      <w:rFonts w:hint="eastAsia"/>
                      <w:color w:val="BCE1C0" w:themeColor="background1" w:themeShade="F2"/>
                      <w:sz w:val="52"/>
                      <w:szCs w:val="52"/>
                    </w:rPr>
                    <w:t>Grius</w:t>
                  </w:r>
                </w:p>
              </w:txbxContent>
            </v:textbox>
          </v:rect>
        </w:pict>
      </w:r>
    </w:p>
    <w:p w:rsidR="003506FA" w:rsidRPr="00C6075B" w:rsidRDefault="003506FA" w:rsidP="00C6075B">
      <w:pPr>
        <w:spacing w:line="240" w:lineRule="auto"/>
        <w:ind w:firstLine="480"/>
        <w:rPr>
          <w:noProof/>
          <w:szCs w:val="24"/>
        </w:rPr>
      </w:pPr>
    </w:p>
    <w:p w:rsidR="0035622A" w:rsidRPr="00C6075B" w:rsidRDefault="0035622A" w:rsidP="0089539F">
      <w:pPr>
        <w:ind w:firstLineChars="0" w:firstLine="0"/>
        <w:rPr>
          <w:szCs w:val="24"/>
        </w:rPr>
      </w:pPr>
    </w:p>
    <w:p w:rsidR="00DF574A" w:rsidRPr="00C6075B" w:rsidRDefault="00DF574A" w:rsidP="0089539F">
      <w:pPr>
        <w:ind w:firstLineChars="0" w:firstLine="0"/>
        <w:rPr>
          <w:szCs w:val="24"/>
        </w:rPr>
      </w:pPr>
    </w:p>
    <w:p w:rsidR="008A1468" w:rsidRPr="00C6075B" w:rsidRDefault="00DF574A" w:rsidP="0089539F">
      <w:pPr>
        <w:ind w:firstLineChars="0" w:firstLine="0"/>
        <w:rPr>
          <w:szCs w:val="24"/>
        </w:rPr>
      </w:pPr>
      <w:r w:rsidRPr="00C6075B">
        <w:rPr>
          <w:rFonts w:hint="eastAsia"/>
          <w:szCs w:val="24"/>
        </w:rPr>
        <w:t>本文档主要关于</w:t>
      </w:r>
      <w:r w:rsidR="008A1468" w:rsidRPr="00C6075B">
        <w:rPr>
          <w:rFonts w:hint="eastAsia"/>
          <w:szCs w:val="24"/>
        </w:rPr>
        <w:t>怎么在一个</w:t>
      </w:r>
      <w:r w:rsidR="008A1468" w:rsidRPr="00C6075B">
        <w:rPr>
          <w:rFonts w:hint="eastAsia"/>
          <w:szCs w:val="24"/>
        </w:rPr>
        <w:t>OgreApp</w:t>
      </w:r>
      <w:r w:rsidR="008A1468" w:rsidRPr="00C6075B">
        <w:rPr>
          <w:rFonts w:hint="eastAsia"/>
          <w:szCs w:val="24"/>
        </w:rPr>
        <w:t>中做界面，即添加按钮、编辑框等控件。</w:t>
      </w:r>
    </w:p>
    <w:p w:rsidR="008A1468" w:rsidRPr="00C6075B" w:rsidRDefault="008A1468" w:rsidP="008A1468">
      <w:pPr>
        <w:widowControl/>
        <w:spacing w:after="156" w:line="276" w:lineRule="auto"/>
        <w:ind w:right="2181" w:firstLineChars="0" w:firstLine="0"/>
        <w:jc w:val="right"/>
        <w:rPr>
          <w:szCs w:val="24"/>
        </w:rPr>
      </w:pPr>
    </w:p>
    <w:p w:rsidR="008A1468" w:rsidRPr="00C6075B" w:rsidRDefault="008A1468" w:rsidP="008A1468">
      <w:pPr>
        <w:widowControl/>
        <w:spacing w:after="156" w:line="276" w:lineRule="auto"/>
        <w:ind w:right="2181" w:firstLineChars="0" w:firstLine="0"/>
        <w:jc w:val="right"/>
        <w:rPr>
          <w:szCs w:val="24"/>
        </w:rPr>
      </w:pPr>
    </w:p>
    <w:p w:rsidR="008A1468" w:rsidRPr="00C6075B" w:rsidRDefault="008A1468" w:rsidP="008A1468">
      <w:pPr>
        <w:widowControl/>
        <w:spacing w:after="156" w:line="276" w:lineRule="auto"/>
        <w:ind w:right="2181" w:firstLineChars="0" w:firstLine="0"/>
        <w:jc w:val="right"/>
        <w:rPr>
          <w:szCs w:val="24"/>
        </w:rPr>
      </w:pPr>
    </w:p>
    <w:p w:rsidR="008A1468" w:rsidRPr="00C6075B" w:rsidRDefault="008A1468" w:rsidP="008A1468">
      <w:pPr>
        <w:widowControl/>
        <w:spacing w:after="156" w:line="276" w:lineRule="auto"/>
        <w:ind w:right="2181" w:firstLineChars="0" w:firstLine="0"/>
        <w:jc w:val="right"/>
        <w:rPr>
          <w:szCs w:val="24"/>
        </w:rPr>
      </w:pPr>
    </w:p>
    <w:p w:rsidR="008A1468" w:rsidRPr="00C6075B" w:rsidRDefault="008A1468" w:rsidP="008A1468">
      <w:pPr>
        <w:widowControl/>
        <w:spacing w:after="156" w:line="276" w:lineRule="auto"/>
        <w:ind w:right="2181" w:firstLineChars="0" w:firstLine="0"/>
        <w:jc w:val="right"/>
        <w:rPr>
          <w:szCs w:val="24"/>
        </w:rPr>
      </w:pPr>
    </w:p>
    <w:p w:rsidR="008A1468" w:rsidRPr="00C6075B" w:rsidRDefault="008A1468" w:rsidP="008A1468">
      <w:pPr>
        <w:widowControl/>
        <w:spacing w:after="156" w:line="276" w:lineRule="auto"/>
        <w:ind w:right="2181" w:firstLineChars="0" w:firstLine="0"/>
        <w:jc w:val="right"/>
        <w:rPr>
          <w:szCs w:val="24"/>
        </w:rPr>
      </w:pPr>
    </w:p>
    <w:p w:rsidR="008A1468" w:rsidRPr="00C6075B" w:rsidRDefault="008A1468" w:rsidP="008A1468">
      <w:pPr>
        <w:widowControl/>
        <w:spacing w:after="156" w:line="276" w:lineRule="auto"/>
        <w:ind w:right="2181" w:firstLineChars="0" w:firstLine="0"/>
        <w:jc w:val="right"/>
        <w:rPr>
          <w:szCs w:val="24"/>
        </w:rPr>
      </w:pPr>
    </w:p>
    <w:p w:rsidR="008A1468" w:rsidRPr="00C6075B" w:rsidRDefault="008A1468" w:rsidP="008A1468">
      <w:pPr>
        <w:widowControl/>
        <w:spacing w:after="156" w:line="276" w:lineRule="auto"/>
        <w:ind w:right="2181" w:firstLineChars="0" w:firstLine="0"/>
        <w:jc w:val="right"/>
        <w:rPr>
          <w:szCs w:val="24"/>
        </w:rPr>
      </w:pPr>
    </w:p>
    <w:p w:rsidR="008A1468" w:rsidRPr="00C6075B" w:rsidRDefault="008A1468" w:rsidP="008A1468">
      <w:pPr>
        <w:widowControl/>
        <w:spacing w:after="156" w:line="276" w:lineRule="auto"/>
        <w:ind w:right="2181" w:firstLineChars="0" w:firstLine="0"/>
        <w:jc w:val="right"/>
        <w:rPr>
          <w:szCs w:val="24"/>
        </w:rPr>
      </w:pPr>
    </w:p>
    <w:p w:rsidR="008A1468" w:rsidRPr="00C6075B" w:rsidRDefault="008A1468" w:rsidP="008A1468">
      <w:pPr>
        <w:widowControl/>
        <w:spacing w:after="156" w:line="276" w:lineRule="auto"/>
        <w:ind w:right="2181" w:firstLineChars="0" w:firstLine="0"/>
        <w:jc w:val="right"/>
        <w:rPr>
          <w:szCs w:val="24"/>
        </w:rPr>
      </w:pPr>
    </w:p>
    <w:p w:rsidR="008A1468" w:rsidRDefault="008A1468" w:rsidP="008A1468">
      <w:pPr>
        <w:widowControl/>
        <w:spacing w:after="156" w:line="276" w:lineRule="auto"/>
        <w:ind w:right="2181" w:firstLineChars="0" w:firstLine="0"/>
        <w:jc w:val="right"/>
        <w:rPr>
          <w:rFonts w:hint="eastAsia"/>
          <w:szCs w:val="24"/>
        </w:rPr>
      </w:pPr>
    </w:p>
    <w:p w:rsidR="00C6075B" w:rsidRDefault="00C6075B" w:rsidP="008A1468">
      <w:pPr>
        <w:widowControl/>
        <w:spacing w:after="156" w:line="276" w:lineRule="auto"/>
        <w:ind w:right="2181" w:firstLineChars="0" w:firstLine="0"/>
        <w:jc w:val="right"/>
        <w:rPr>
          <w:rFonts w:hint="eastAsia"/>
          <w:szCs w:val="24"/>
        </w:rPr>
      </w:pPr>
    </w:p>
    <w:p w:rsidR="00C6075B" w:rsidRDefault="00C6075B" w:rsidP="008A1468">
      <w:pPr>
        <w:widowControl/>
        <w:spacing w:after="156" w:line="276" w:lineRule="auto"/>
        <w:ind w:right="2181" w:firstLineChars="0" w:firstLine="0"/>
        <w:jc w:val="right"/>
        <w:rPr>
          <w:rFonts w:hint="eastAsia"/>
          <w:szCs w:val="24"/>
        </w:rPr>
      </w:pPr>
    </w:p>
    <w:p w:rsidR="00C6075B" w:rsidRDefault="00C6075B" w:rsidP="008A1468">
      <w:pPr>
        <w:widowControl/>
        <w:spacing w:after="156" w:line="276" w:lineRule="auto"/>
        <w:ind w:right="2181" w:firstLineChars="0" w:firstLine="0"/>
        <w:jc w:val="right"/>
        <w:rPr>
          <w:rFonts w:hint="eastAsia"/>
          <w:szCs w:val="24"/>
        </w:rPr>
      </w:pPr>
    </w:p>
    <w:p w:rsidR="00C6075B" w:rsidRDefault="00C6075B" w:rsidP="008A1468">
      <w:pPr>
        <w:widowControl/>
        <w:spacing w:after="156" w:line="276" w:lineRule="auto"/>
        <w:ind w:right="2181" w:firstLineChars="0" w:firstLine="0"/>
        <w:jc w:val="right"/>
        <w:rPr>
          <w:rFonts w:hint="eastAsia"/>
          <w:szCs w:val="24"/>
        </w:rPr>
      </w:pPr>
    </w:p>
    <w:p w:rsidR="00C6075B" w:rsidRDefault="00C6075B" w:rsidP="008A1468">
      <w:pPr>
        <w:widowControl/>
        <w:spacing w:after="156" w:line="276" w:lineRule="auto"/>
        <w:ind w:right="2181" w:firstLineChars="0" w:firstLine="0"/>
        <w:jc w:val="right"/>
        <w:rPr>
          <w:rFonts w:hint="eastAsia"/>
          <w:szCs w:val="24"/>
        </w:rPr>
      </w:pPr>
    </w:p>
    <w:p w:rsidR="00C6075B" w:rsidRDefault="00C6075B" w:rsidP="008A1468">
      <w:pPr>
        <w:widowControl/>
        <w:spacing w:after="156" w:line="276" w:lineRule="auto"/>
        <w:ind w:right="2181" w:firstLineChars="0" w:firstLine="0"/>
        <w:jc w:val="right"/>
        <w:rPr>
          <w:rFonts w:hint="eastAsia"/>
          <w:szCs w:val="24"/>
        </w:rPr>
      </w:pPr>
    </w:p>
    <w:p w:rsidR="00C6075B" w:rsidRDefault="00C6075B" w:rsidP="008A1468">
      <w:pPr>
        <w:widowControl/>
        <w:spacing w:after="156" w:line="276" w:lineRule="auto"/>
        <w:ind w:right="2181" w:firstLineChars="0" w:firstLine="0"/>
        <w:jc w:val="right"/>
        <w:rPr>
          <w:rFonts w:hint="eastAsia"/>
          <w:szCs w:val="24"/>
        </w:rPr>
      </w:pPr>
    </w:p>
    <w:p w:rsidR="00C6075B" w:rsidRPr="00C6075B" w:rsidRDefault="00C6075B" w:rsidP="008A1468">
      <w:pPr>
        <w:widowControl/>
        <w:spacing w:after="156" w:line="276" w:lineRule="auto"/>
        <w:ind w:right="2181" w:firstLineChars="0" w:firstLine="0"/>
        <w:jc w:val="right"/>
        <w:rPr>
          <w:szCs w:val="24"/>
        </w:rPr>
      </w:pPr>
    </w:p>
    <w:p w:rsidR="008A1468" w:rsidRPr="00C6075B" w:rsidRDefault="008A1468" w:rsidP="007642E5">
      <w:pPr>
        <w:widowControl/>
        <w:spacing w:after="156" w:line="276" w:lineRule="auto"/>
        <w:ind w:right="2741" w:firstLineChars="0" w:firstLine="0"/>
        <w:rPr>
          <w:szCs w:val="24"/>
        </w:rPr>
      </w:pPr>
    </w:p>
    <w:p w:rsidR="008A1468" w:rsidRPr="00C6075B" w:rsidRDefault="008A1468" w:rsidP="00C6075B">
      <w:pPr>
        <w:widowControl/>
        <w:spacing w:after="156" w:line="276" w:lineRule="auto"/>
        <w:ind w:right="981" w:firstLineChars="150" w:firstLine="360"/>
        <w:jc w:val="center"/>
        <w:rPr>
          <w:szCs w:val="24"/>
        </w:rPr>
      </w:pPr>
      <w:r w:rsidRPr="00C6075B">
        <w:rPr>
          <w:rFonts w:hint="eastAsia"/>
          <w:szCs w:val="24"/>
        </w:rPr>
        <w:t>作者：张洁</w:t>
      </w:r>
    </w:p>
    <w:p w:rsidR="008A1468" w:rsidRDefault="008A1468" w:rsidP="00C6075B">
      <w:pPr>
        <w:widowControl/>
        <w:spacing w:after="156" w:line="276" w:lineRule="auto"/>
        <w:ind w:right="2061" w:firstLineChars="1082" w:firstLine="2597"/>
        <w:rPr>
          <w:rFonts w:hint="eastAsia"/>
          <w:szCs w:val="24"/>
        </w:rPr>
      </w:pPr>
      <w:r w:rsidRPr="00C6075B">
        <w:rPr>
          <w:rFonts w:hint="eastAsia"/>
          <w:szCs w:val="24"/>
        </w:rPr>
        <w:t>最后编辑时间：</w:t>
      </w:r>
      <w:r w:rsidRPr="00C6075B">
        <w:rPr>
          <w:rFonts w:hint="eastAsia"/>
          <w:szCs w:val="24"/>
        </w:rPr>
        <w:t>2013/2/21</w:t>
      </w:r>
    </w:p>
    <w:p w:rsidR="00C6075B" w:rsidRDefault="00C6075B" w:rsidP="00C6075B">
      <w:pPr>
        <w:widowControl/>
        <w:spacing w:after="156" w:line="276" w:lineRule="auto"/>
        <w:ind w:right="2061" w:firstLineChars="1082" w:firstLine="2597"/>
        <w:rPr>
          <w:rFonts w:hint="eastAsia"/>
          <w:szCs w:val="24"/>
        </w:rPr>
      </w:pPr>
    </w:p>
    <w:p w:rsidR="00C6075B" w:rsidRDefault="00C6075B" w:rsidP="00C6075B">
      <w:pPr>
        <w:widowControl/>
        <w:spacing w:after="156" w:line="276" w:lineRule="auto"/>
        <w:ind w:right="2061" w:firstLineChars="1082" w:firstLine="2597"/>
        <w:rPr>
          <w:rFonts w:hint="eastAsia"/>
          <w:szCs w:val="24"/>
        </w:rPr>
      </w:pPr>
    </w:p>
    <w:p w:rsidR="00C6075B" w:rsidRPr="00C6075B" w:rsidRDefault="00C6075B" w:rsidP="00C6075B">
      <w:pPr>
        <w:widowControl/>
        <w:spacing w:after="156" w:line="276" w:lineRule="auto"/>
        <w:ind w:right="2061" w:firstLineChars="1082" w:firstLine="2597"/>
        <w:rPr>
          <w:szCs w:val="24"/>
        </w:rPr>
      </w:pPr>
    </w:p>
    <w:p w:rsidR="008A1468" w:rsidRPr="00C6075B" w:rsidRDefault="008A1468" w:rsidP="00C6075B">
      <w:pPr>
        <w:ind w:firstLine="480"/>
        <w:rPr>
          <w:szCs w:val="24"/>
        </w:rPr>
      </w:pPr>
      <w:r w:rsidRPr="00C6075B">
        <w:rPr>
          <w:rFonts w:hint="eastAsia"/>
          <w:szCs w:val="24"/>
        </w:rPr>
        <w:t>首先，先忏悔下，最近有点不务正业，导致任务有拖沓，不知道各位的任务完成的怎么样了</w:t>
      </w:r>
      <w:r w:rsidR="00C6075B">
        <w:rPr>
          <w:rFonts w:hint="eastAsia"/>
          <w:szCs w:val="24"/>
        </w:rPr>
        <w:t>,</w:t>
      </w:r>
      <w:r w:rsidRPr="00C6075B">
        <w:rPr>
          <w:rFonts w:hint="eastAsia"/>
          <w:szCs w:val="24"/>
        </w:rPr>
        <w:t>进入正题。</w:t>
      </w:r>
    </w:p>
    <w:p w:rsidR="008A1468" w:rsidRPr="00C6075B" w:rsidRDefault="008A1468" w:rsidP="00C6075B">
      <w:pPr>
        <w:ind w:firstLine="480"/>
        <w:rPr>
          <w:szCs w:val="24"/>
        </w:rPr>
      </w:pPr>
      <w:r w:rsidRPr="00C6075B">
        <w:rPr>
          <w:rFonts w:hint="eastAsia"/>
          <w:szCs w:val="24"/>
        </w:rPr>
        <w:t xml:space="preserve"> </w:t>
      </w:r>
    </w:p>
    <w:p w:rsidR="008A1468" w:rsidRPr="00C6075B" w:rsidRDefault="008A1468" w:rsidP="008A1468">
      <w:pPr>
        <w:pStyle w:val="1"/>
        <w:spacing w:before="156" w:after="156"/>
        <w:rPr>
          <w:sz w:val="24"/>
          <w:szCs w:val="24"/>
        </w:rPr>
      </w:pPr>
      <w:r w:rsidRPr="00C6075B">
        <w:rPr>
          <w:rFonts w:hint="eastAsia"/>
          <w:sz w:val="24"/>
          <w:szCs w:val="24"/>
          <w:lang w:eastAsia="zh-CN"/>
        </w:rPr>
        <w:t>什么是</w:t>
      </w:r>
      <w:r w:rsidRPr="00C6075B">
        <w:rPr>
          <w:rFonts w:hint="eastAsia"/>
          <w:sz w:val="24"/>
          <w:szCs w:val="24"/>
          <w:lang w:eastAsia="zh-CN"/>
        </w:rPr>
        <w:t>SdkTrayManager</w:t>
      </w:r>
    </w:p>
    <w:p w:rsidR="00D831A3" w:rsidRPr="00C6075B" w:rsidRDefault="008A1468" w:rsidP="00C6075B">
      <w:pPr>
        <w:ind w:firstLine="480"/>
        <w:rPr>
          <w:szCs w:val="24"/>
        </w:rPr>
      </w:pPr>
      <w:r w:rsidRPr="00C6075B">
        <w:rPr>
          <w:rFonts w:hint="eastAsia"/>
          <w:szCs w:val="24"/>
        </w:rPr>
        <w:t>ogre</w:t>
      </w:r>
      <w:r w:rsidRPr="00C6075B">
        <w:rPr>
          <w:rFonts w:hint="eastAsia"/>
          <w:szCs w:val="24"/>
        </w:rPr>
        <w:t>是个以各种</w:t>
      </w:r>
      <w:r w:rsidRPr="00C6075B">
        <w:rPr>
          <w:rFonts w:hint="eastAsia"/>
          <w:szCs w:val="24"/>
        </w:rPr>
        <w:t>manager</w:t>
      </w:r>
      <w:r w:rsidRPr="00C6075B">
        <w:rPr>
          <w:rFonts w:hint="eastAsia"/>
          <w:szCs w:val="24"/>
        </w:rPr>
        <w:t>来管理界面，场景，灯光的软件。场景管理有</w:t>
      </w:r>
      <w:r w:rsidRPr="00C6075B">
        <w:rPr>
          <w:rFonts w:hint="eastAsia"/>
          <w:szCs w:val="24"/>
        </w:rPr>
        <w:t>SceneManager</w:t>
      </w:r>
      <w:r w:rsidRPr="00C6075B">
        <w:rPr>
          <w:rFonts w:hint="eastAsia"/>
          <w:szCs w:val="24"/>
        </w:rPr>
        <w:t>，灯光管理有</w:t>
      </w:r>
      <w:r w:rsidRPr="00C6075B">
        <w:rPr>
          <w:rFonts w:hint="eastAsia"/>
          <w:szCs w:val="24"/>
        </w:rPr>
        <w:t>LightManager</w:t>
      </w:r>
      <w:r w:rsidRPr="00C6075B">
        <w:rPr>
          <w:rFonts w:hint="eastAsia"/>
          <w:szCs w:val="24"/>
        </w:rPr>
        <w:t>，摄像头管理有</w:t>
      </w:r>
      <w:r w:rsidRPr="00C6075B">
        <w:rPr>
          <w:rFonts w:hint="eastAsia"/>
          <w:szCs w:val="24"/>
        </w:rPr>
        <w:t>CameraManager</w:t>
      </w:r>
      <w:r w:rsidRPr="00C6075B">
        <w:rPr>
          <w:rFonts w:hint="eastAsia"/>
          <w:szCs w:val="24"/>
        </w:rPr>
        <w:t>，对应的对界面的管理也有一个</w:t>
      </w:r>
      <w:r w:rsidRPr="00C6075B">
        <w:rPr>
          <w:rFonts w:hint="eastAsia"/>
          <w:szCs w:val="24"/>
        </w:rPr>
        <w:t>SdkTrayManager</w:t>
      </w:r>
      <w:r w:rsidRPr="00C6075B">
        <w:rPr>
          <w:rFonts w:hint="eastAsia"/>
          <w:szCs w:val="24"/>
        </w:rPr>
        <w:t>。如果你想要给你的界面上添加按钮什么的，必须先创建一个</w:t>
      </w:r>
      <w:r w:rsidRPr="00C6075B">
        <w:rPr>
          <w:rFonts w:hint="eastAsia"/>
          <w:szCs w:val="24"/>
        </w:rPr>
        <w:t>SdkTrayManager</w:t>
      </w:r>
      <w:r w:rsidRPr="00C6075B">
        <w:rPr>
          <w:rFonts w:hint="eastAsia"/>
          <w:szCs w:val="24"/>
        </w:rPr>
        <w:t>，由它来全权负责这些控件的创建和属性。</w:t>
      </w:r>
    </w:p>
    <w:p w:rsidR="007642E5" w:rsidRPr="00C6075B" w:rsidRDefault="00D831A3" w:rsidP="00C6075B">
      <w:pPr>
        <w:ind w:firstLine="480"/>
        <w:rPr>
          <w:szCs w:val="24"/>
        </w:rPr>
      </w:pPr>
      <w:r w:rsidRPr="00C6075B">
        <w:rPr>
          <w:rFonts w:hint="eastAsia"/>
          <w:szCs w:val="24"/>
        </w:rPr>
        <w:t>关于什么是</w:t>
      </w:r>
      <w:r w:rsidRPr="00C6075B">
        <w:rPr>
          <w:rFonts w:hint="eastAsia"/>
          <w:szCs w:val="24"/>
        </w:rPr>
        <w:t>SdkTrayManager</w:t>
      </w:r>
    </w:p>
    <w:p w:rsidR="00D831A3" w:rsidRDefault="005853DF" w:rsidP="007642E5">
      <w:pPr>
        <w:ind w:firstLineChars="0" w:firstLine="0"/>
        <w:rPr>
          <w:rFonts w:hint="eastAsia"/>
          <w:szCs w:val="24"/>
        </w:rPr>
      </w:pPr>
      <w:hyperlink r:id="rId9" w:history="1">
        <w:r w:rsidR="00D831A3" w:rsidRPr="00C6075B">
          <w:rPr>
            <w:rFonts w:ascii="Calibri" w:eastAsia="宋体" w:hAnsi="Calibri" w:cs="Calibri"/>
            <w:color w:val="0000FF"/>
            <w:kern w:val="0"/>
            <w:szCs w:val="24"/>
            <w:u w:val="single"/>
          </w:rPr>
          <w:t>http://www.ogre3d.org/tikiwiki/tiki-index.php?page=SdkTrays</w:t>
        </w:r>
      </w:hyperlink>
      <w:r w:rsidR="00D831A3" w:rsidRPr="00C6075B">
        <w:rPr>
          <w:rFonts w:hint="eastAsia"/>
          <w:szCs w:val="24"/>
        </w:rPr>
        <w:t>上面有详细的解释，包括什么是</w:t>
      </w:r>
      <w:r w:rsidR="00D831A3" w:rsidRPr="00C6075B">
        <w:rPr>
          <w:rFonts w:hint="eastAsia"/>
          <w:szCs w:val="24"/>
        </w:rPr>
        <w:t>tray</w:t>
      </w:r>
      <w:r w:rsidR="00D831A3" w:rsidRPr="00C6075B">
        <w:rPr>
          <w:rFonts w:hint="eastAsia"/>
          <w:szCs w:val="24"/>
        </w:rPr>
        <w:t>，什么是</w:t>
      </w:r>
      <w:r w:rsidR="00D831A3" w:rsidRPr="00C6075B">
        <w:rPr>
          <w:rFonts w:hint="eastAsia"/>
          <w:szCs w:val="24"/>
        </w:rPr>
        <w:t>widget</w:t>
      </w:r>
      <w:r w:rsidR="00D831A3" w:rsidRPr="00C6075B">
        <w:rPr>
          <w:rFonts w:hint="eastAsia"/>
          <w:szCs w:val="24"/>
        </w:rPr>
        <w:t>（说白了就是控件）上</w:t>
      </w:r>
      <w:r w:rsidR="00C6075B">
        <w:rPr>
          <w:rFonts w:hint="eastAsia"/>
          <w:szCs w:val="24"/>
        </w:rPr>
        <w:t>面都有说明，这里不再阐述。下面说下我在用这个的过程中遇到的问题</w:t>
      </w:r>
      <w:r w:rsidR="00C6075B">
        <w:rPr>
          <w:rFonts w:hint="eastAsia"/>
          <w:szCs w:val="24"/>
        </w:rPr>
        <w:t>.</w:t>
      </w:r>
    </w:p>
    <w:p w:rsidR="00C6075B" w:rsidRPr="00C6075B" w:rsidRDefault="00C6075B" w:rsidP="00C6075B">
      <w:pPr>
        <w:pStyle w:val="1"/>
        <w:spacing w:before="156" w:after="156"/>
      </w:pPr>
      <w:r>
        <w:rPr>
          <w:rFonts w:hint="eastAsia"/>
          <w:lang w:eastAsia="zh-CN"/>
        </w:rPr>
        <w:t>遇到的问题</w:t>
      </w:r>
    </w:p>
    <w:p w:rsidR="00D831A3" w:rsidRPr="00C6075B" w:rsidRDefault="00D831A3" w:rsidP="00D831A3">
      <w:pPr>
        <w:pStyle w:val="af2"/>
        <w:numPr>
          <w:ilvl w:val="0"/>
          <w:numId w:val="16"/>
        </w:numPr>
        <w:ind w:firstLineChars="0"/>
        <w:rPr>
          <w:szCs w:val="24"/>
        </w:rPr>
      </w:pPr>
      <w:r w:rsidRPr="00C6075B">
        <w:rPr>
          <w:rFonts w:hint="eastAsia"/>
          <w:szCs w:val="24"/>
        </w:rPr>
        <w:t>创建</w:t>
      </w:r>
      <w:r w:rsidRPr="00C6075B">
        <w:rPr>
          <w:rFonts w:hint="eastAsia"/>
          <w:szCs w:val="24"/>
        </w:rPr>
        <w:t>SdkTrayManger</w:t>
      </w:r>
      <w:r w:rsidRPr="00C6075B">
        <w:rPr>
          <w:rFonts w:hint="eastAsia"/>
          <w:szCs w:val="24"/>
        </w:rPr>
        <w:t>到底应该在哪儿创建？</w:t>
      </w:r>
    </w:p>
    <w:p w:rsidR="007642E5" w:rsidRPr="00C6075B" w:rsidRDefault="007642E5" w:rsidP="007642E5">
      <w:pPr>
        <w:pStyle w:val="af2"/>
        <w:ind w:left="360" w:firstLineChars="0" w:firstLine="0"/>
        <w:rPr>
          <w:szCs w:val="24"/>
        </w:rPr>
      </w:pPr>
      <w:r w:rsidRPr="00C6075B">
        <w:rPr>
          <w:rFonts w:hint="eastAsia"/>
          <w:szCs w:val="24"/>
        </w:rPr>
        <w:t>答：</w:t>
      </w:r>
      <w:r w:rsidRPr="00C6075B">
        <w:rPr>
          <w:rFonts w:hint="eastAsia"/>
          <w:szCs w:val="24"/>
        </w:rPr>
        <w:t>BaseApplication.cpp</w:t>
      </w:r>
      <w:r w:rsidRPr="00C6075B">
        <w:rPr>
          <w:rFonts w:hint="eastAsia"/>
          <w:szCs w:val="24"/>
        </w:rPr>
        <w:t>中的</w:t>
      </w:r>
      <w:r w:rsidRPr="00C6075B">
        <w:rPr>
          <w:rFonts w:ascii="NSimSun" w:hAnsi="NSimSun" w:cs="NSimSun"/>
          <w:kern w:val="0"/>
          <w:szCs w:val="24"/>
        </w:rPr>
        <w:t>createFrameListener</w:t>
      </w:r>
      <w:r w:rsidRPr="00C6075B">
        <w:rPr>
          <w:rFonts w:ascii="NSimSun" w:hAnsi="NSimSun" w:cs="NSimSun" w:hint="eastAsia"/>
          <w:kern w:val="0"/>
          <w:szCs w:val="24"/>
        </w:rPr>
        <w:t>函数中</w:t>
      </w:r>
    </w:p>
    <w:p w:rsidR="00D831A3" w:rsidRPr="00C6075B" w:rsidRDefault="00D831A3" w:rsidP="00D831A3">
      <w:pPr>
        <w:pStyle w:val="af2"/>
        <w:ind w:left="360" w:firstLineChars="0" w:firstLine="0"/>
        <w:rPr>
          <w:szCs w:val="24"/>
        </w:rPr>
      </w:pPr>
      <w:r w:rsidRPr="00C6075B">
        <w:rPr>
          <w:rFonts w:hint="eastAsia"/>
          <w:szCs w:val="24"/>
        </w:rPr>
        <w:t>创建代码如下：</w:t>
      </w:r>
    </w:p>
    <w:p w:rsidR="00D831A3" w:rsidRPr="00C6075B" w:rsidRDefault="00D831A3" w:rsidP="00D831A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hAnsi="NSimSun" w:cs="NSimSun"/>
          <w:kern w:val="0"/>
          <w:szCs w:val="24"/>
        </w:rPr>
      </w:pPr>
      <w:r w:rsidRPr="00C6075B">
        <w:rPr>
          <w:rFonts w:ascii="NSimSun" w:hAnsi="NSimSun" w:cs="NSimSun"/>
          <w:kern w:val="0"/>
          <w:szCs w:val="24"/>
          <w:lang w:eastAsia="en-US"/>
        </w:rPr>
        <w:t xml:space="preserve">    mTrayMgr = </w:t>
      </w:r>
      <w:r w:rsidRPr="00C6075B">
        <w:rPr>
          <w:rFonts w:ascii="NSimSun" w:hAnsi="NSimSun" w:cs="NSimSun"/>
          <w:color w:val="0000FF"/>
          <w:kern w:val="0"/>
          <w:szCs w:val="24"/>
          <w:lang w:eastAsia="en-US"/>
        </w:rPr>
        <w:t>new</w:t>
      </w:r>
      <w:r w:rsidRPr="00C6075B">
        <w:rPr>
          <w:rFonts w:ascii="NSimSun" w:hAnsi="NSimSun" w:cs="NSimSun"/>
          <w:kern w:val="0"/>
          <w:szCs w:val="24"/>
          <w:lang w:eastAsia="en-US"/>
        </w:rPr>
        <w:t xml:space="preserve"> OgreBites::SdkTrayManager(</w:t>
      </w:r>
      <w:r w:rsidRPr="00C6075B">
        <w:rPr>
          <w:rFonts w:ascii="NSimSun" w:hAnsi="NSimSun" w:cs="NSimSun"/>
          <w:color w:val="A31515"/>
          <w:kern w:val="0"/>
          <w:szCs w:val="24"/>
          <w:lang w:eastAsia="en-US"/>
        </w:rPr>
        <w:t>"InterfaceName"</w:t>
      </w:r>
      <w:r w:rsidRPr="00C6075B">
        <w:rPr>
          <w:rFonts w:ascii="NSimSun" w:hAnsi="NSimSun" w:cs="NSimSun"/>
          <w:kern w:val="0"/>
          <w:szCs w:val="24"/>
          <w:lang w:eastAsia="en-US"/>
        </w:rPr>
        <w:t xml:space="preserve">, mWindow, mMouse, </w:t>
      </w:r>
      <w:r w:rsidRPr="00C6075B">
        <w:rPr>
          <w:rFonts w:ascii="NSimSun" w:hAnsi="NSimSun" w:cs="NSimSun"/>
          <w:color w:val="0000FF"/>
          <w:kern w:val="0"/>
          <w:szCs w:val="24"/>
          <w:lang w:eastAsia="en-US"/>
        </w:rPr>
        <w:t>this</w:t>
      </w:r>
      <w:r w:rsidRPr="00C6075B">
        <w:rPr>
          <w:rFonts w:ascii="NSimSun" w:hAnsi="NSimSun" w:cs="NSimSun"/>
          <w:kern w:val="0"/>
          <w:szCs w:val="24"/>
          <w:lang w:eastAsia="en-US"/>
        </w:rPr>
        <w:t>);</w:t>
      </w:r>
    </w:p>
    <w:p w:rsidR="00D831A3" w:rsidRPr="00C6075B" w:rsidRDefault="00D831A3" w:rsidP="00C6075B">
      <w:pPr>
        <w:autoSpaceDE w:val="0"/>
        <w:autoSpaceDN w:val="0"/>
        <w:adjustRightInd w:val="0"/>
        <w:spacing w:line="240" w:lineRule="auto"/>
        <w:ind w:leftChars="150" w:left="360" w:firstLineChars="150" w:firstLine="360"/>
        <w:jc w:val="left"/>
        <w:rPr>
          <w:rFonts w:ascii="NSimSun" w:hAnsi="NSimSun" w:cs="NSimSun"/>
          <w:kern w:val="0"/>
          <w:szCs w:val="24"/>
        </w:rPr>
      </w:pPr>
      <w:r w:rsidRPr="00C6075B">
        <w:rPr>
          <w:rFonts w:hint="eastAsia"/>
          <w:szCs w:val="24"/>
        </w:rPr>
        <w:t>开始我以为在</w:t>
      </w:r>
      <w:r w:rsidRPr="00C6075B">
        <w:rPr>
          <w:rFonts w:hint="eastAsia"/>
          <w:szCs w:val="24"/>
        </w:rPr>
        <w:t>createScence</w:t>
      </w:r>
      <w:r w:rsidRPr="00C6075B">
        <w:rPr>
          <w:rFonts w:hint="eastAsia"/>
          <w:szCs w:val="24"/>
        </w:rPr>
        <w:t>里面，因为场景还有实体的加载是在那的，就在那里试了下，但是会出现最后一个参数无法访问的情况，最后一个参数的值是</w:t>
      </w:r>
      <w:r w:rsidRPr="00C6075B">
        <w:rPr>
          <w:rFonts w:hint="eastAsia"/>
          <w:szCs w:val="24"/>
        </w:rPr>
        <w:t>SdkTrayListener</w:t>
      </w:r>
      <w:r w:rsidRPr="00C6075B">
        <w:rPr>
          <w:rFonts w:hint="eastAsia"/>
          <w:szCs w:val="24"/>
        </w:rPr>
        <w:t>，这个监听器肯定是属于当前所在的</w:t>
      </w:r>
      <w:r w:rsidRPr="00C6075B">
        <w:rPr>
          <w:rFonts w:hint="eastAsia"/>
          <w:szCs w:val="24"/>
        </w:rPr>
        <w:t>App</w:t>
      </w:r>
      <w:r w:rsidRPr="00C6075B">
        <w:rPr>
          <w:rFonts w:hint="eastAsia"/>
          <w:szCs w:val="24"/>
        </w:rPr>
        <w:t>的，但是为什么无法访问呢，</w:t>
      </w:r>
      <w:r w:rsidRPr="00C6075B">
        <w:rPr>
          <w:rFonts w:hint="eastAsia"/>
          <w:szCs w:val="24"/>
        </w:rPr>
        <w:t>this</w:t>
      </w:r>
      <w:r w:rsidRPr="00C6075B">
        <w:rPr>
          <w:rFonts w:hint="eastAsia"/>
          <w:szCs w:val="24"/>
        </w:rPr>
        <w:t>指针出了问题，说明在这个位置创建肯定是不对的。于是后来探索发现应该是在</w:t>
      </w:r>
      <w:r w:rsidRPr="00C6075B">
        <w:rPr>
          <w:rFonts w:hint="eastAsia"/>
          <w:szCs w:val="24"/>
        </w:rPr>
        <w:t>BaseApplication.cpp</w:t>
      </w:r>
      <w:r w:rsidRPr="00C6075B">
        <w:rPr>
          <w:rFonts w:hint="eastAsia"/>
          <w:szCs w:val="24"/>
        </w:rPr>
        <w:t>里面创建，而</w:t>
      </w:r>
      <w:r w:rsidRPr="00C6075B">
        <w:rPr>
          <w:rFonts w:ascii="NSimSun" w:hAnsi="NSimSun" w:cs="NSimSun"/>
          <w:kern w:val="0"/>
          <w:szCs w:val="24"/>
        </w:rPr>
        <w:t>createFrameListener</w:t>
      </w:r>
      <w:r w:rsidRPr="00C6075B">
        <w:rPr>
          <w:rFonts w:ascii="NSimSun" w:hAnsi="NSimSun" w:cs="NSimSun" w:hint="eastAsia"/>
          <w:kern w:val="0"/>
          <w:szCs w:val="24"/>
        </w:rPr>
        <w:t>函数里面已经有一句相同的代码，也就是说当你用向导创建了一个</w:t>
      </w:r>
      <w:r w:rsidRPr="00C6075B">
        <w:rPr>
          <w:rFonts w:ascii="NSimSun" w:hAnsi="NSimSun" w:cs="NSimSun" w:hint="eastAsia"/>
          <w:kern w:val="0"/>
          <w:szCs w:val="24"/>
        </w:rPr>
        <w:t>OgreAPP</w:t>
      </w:r>
      <w:r w:rsidRPr="00C6075B">
        <w:rPr>
          <w:rFonts w:ascii="NSimSun" w:hAnsi="NSimSun" w:cs="NSimSun" w:hint="eastAsia"/>
          <w:kern w:val="0"/>
          <w:szCs w:val="24"/>
        </w:rPr>
        <w:t>的时候，向导已经为你做好了这个工作，你已经有了一个</w:t>
      </w:r>
      <w:r w:rsidRPr="00C6075B">
        <w:rPr>
          <w:rFonts w:ascii="NSimSun" w:hAnsi="NSimSun" w:cs="NSimSun" w:hint="eastAsia"/>
          <w:kern w:val="0"/>
          <w:szCs w:val="24"/>
        </w:rPr>
        <w:t>tray</w:t>
      </w:r>
      <w:r w:rsidRPr="00C6075B">
        <w:rPr>
          <w:rFonts w:ascii="NSimSun" w:hAnsi="NSimSun" w:cs="NSimSun" w:hint="eastAsia"/>
          <w:kern w:val="0"/>
          <w:szCs w:val="24"/>
        </w:rPr>
        <w:t>管理器了。所以这一步我们就不需要了。</w:t>
      </w:r>
    </w:p>
    <w:p w:rsidR="00D831A3" w:rsidRPr="00C6075B" w:rsidRDefault="00D831A3" w:rsidP="00D831A3">
      <w:pPr>
        <w:pStyle w:val="af2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szCs w:val="24"/>
        </w:rPr>
      </w:pPr>
      <w:r w:rsidRPr="00C6075B">
        <w:rPr>
          <w:rFonts w:hint="eastAsia"/>
          <w:szCs w:val="24"/>
        </w:rPr>
        <w:t>创建期间参数值的问题</w:t>
      </w:r>
    </w:p>
    <w:p w:rsidR="007642E5" w:rsidRPr="00C6075B" w:rsidRDefault="00D831A3" w:rsidP="00D831A3">
      <w:pPr>
        <w:pStyle w:val="af2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szCs w:val="24"/>
        </w:rPr>
      </w:pPr>
      <w:r w:rsidRPr="00C6075B">
        <w:rPr>
          <w:rFonts w:hint="eastAsia"/>
          <w:szCs w:val="24"/>
        </w:rPr>
        <w:t>第一个参数就是你这个管理器的名字了，第二个参数是</w:t>
      </w:r>
      <w:r w:rsidRPr="00C6075B">
        <w:rPr>
          <w:rFonts w:hint="eastAsia"/>
          <w:szCs w:val="24"/>
        </w:rPr>
        <w:t>Ogre::RenderWindow*</w:t>
      </w:r>
      <w:r w:rsidRPr="00C6075B">
        <w:rPr>
          <w:rFonts w:hint="eastAsia"/>
          <w:szCs w:val="24"/>
        </w:rPr>
        <w:t>，</w:t>
      </w:r>
    </w:p>
    <w:p w:rsidR="00D831A3" w:rsidRPr="00C6075B" w:rsidRDefault="00D831A3" w:rsidP="007642E5">
      <w:pPr>
        <w:autoSpaceDE w:val="0"/>
        <w:autoSpaceDN w:val="0"/>
        <w:adjustRightInd w:val="0"/>
        <w:spacing w:line="240" w:lineRule="auto"/>
        <w:ind w:leftChars="150" w:left="360" w:firstLineChars="0" w:firstLine="0"/>
        <w:jc w:val="left"/>
        <w:rPr>
          <w:szCs w:val="24"/>
        </w:rPr>
      </w:pPr>
      <w:r w:rsidRPr="00C6075B">
        <w:rPr>
          <w:rFonts w:hint="eastAsia"/>
          <w:szCs w:val="24"/>
        </w:rPr>
        <w:t>第三个参数是</w:t>
      </w:r>
      <w:r w:rsidRPr="00C6075B">
        <w:rPr>
          <w:rFonts w:hint="eastAsia"/>
          <w:szCs w:val="24"/>
        </w:rPr>
        <w:t>OIS::Mouse*,</w:t>
      </w:r>
      <w:r w:rsidRPr="00C6075B">
        <w:rPr>
          <w:rFonts w:hint="eastAsia"/>
          <w:szCs w:val="24"/>
        </w:rPr>
        <w:t>第四个参数是</w:t>
      </w:r>
      <w:r w:rsidRPr="00C6075B">
        <w:rPr>
          <w:rFonts w:hint="eastAsia"/>
          <w:szCs w:val="24"/>
        </w:rPr>
        <w:t>OgreBites::SdkTrayListener</w:t>
      </w:r>
      <w:r w:rsidR="007642E5" w:rsidRPr="00C6075B">
        <w:rPr>
          <w:rFonts w:hint="eastAsia"/>
          <w:szCs w:val="24"/>
        </w:rPr>
        <w:t>。我理解的就是你当前的窗口和鼠标以及监听器了，因为以后要响应这些嘛。</w:t>
      </w:r>
    </w:p>
    <w:p w:rsidR="007642E5" w:rsidRPr="00C6075B" w:rsidRDefault="007642E5" w:rsidP="007642E5">
      <w:pPr>
        <w:pStyle w:val="af2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NSimSun" w:hAnsi="NSimSun" w:cs="NSimSun"/>
          <w:kern w:val="0"/>
          <w:szCs w:val="24"/>
        </w:rPr>
      </w:pPr>
      <w:r w:rsidRPr="00C6075B">
        <w:rPr>
          <w:rFonts w:hint="eastAsia"/>
          <w:szCs w:val="24"/>
        </w:rPr>
        <w:t>当我尝试创建一个</w:t>
      </w:r>
      <w:r w:rsidRPr="00C6075B">
        <w:rPr>
          <w:rFonts w:hint="eastAsia"/>
          <w:szCs w:val="24"/>
        </w:rPr>
        <w:t>button</w:t>
      </w:r>
      <w:r w:rsidRPr="00C6075B">
        <w:rPr>
          <w:rFonts w:hint="eastAsia"/>
          <w:szCs w:val="24"/>
        </w:rPr>
        <w:t>（</w:t>
      </w:r>
      <w:r w:rsidRPr="00C6075B">
        <w:rPr>
          <w:rFonts w:hint="eastAsia"/>
          <w:szCs w:val="24"/>
        </w:rPr>
        <w:t>button</w:t>
      </w:r>
      <w:r w:rsidRPr="00C6075B">
        <w:rPr>
          <w:rFonts w:hint="eastAsia"/>
          <w:szCs w:val="24"/>
        </w:rPr>
        <w:t>就是一种</w:t>
      </w:r>
      <w:r w:rsidRPr="00C6075B">
        <w:rPr>
          <w:rFonts w:hint="eastAsia"/>
          <w:szCs w:val="24"/>
        </w:rPr>
        <w:t>widget</w:t>
      </w:r>
      <w:r w:rsidRPr="00C6075B">
        <w:rPr>
          <w:rFonts w:hint="eastAsia"/>
          <w:szCs w:val="24"/>
        </w:rPr>
        <w:t>）的时候，总是说</w:t>
      </w:r>
      <w:r w:rsidRPr="00C6075B">
        <w:rPr>
          <w:rFonts w:hint="eastAsia"/>
          <w:szCs w:val="24"/>
        </w:rPr>
        <w:t>button</w:t>
      </w:r>
      <w:r w:rsidRPr="00C6075B">
        <w:rPr>
          <w:rFonts w:hint="eastAsia"/>
          <w:szCs w:val="24"/>
        </w:rPr>
        <w:t>这个类未识别，我看了下，我已经包含了</w:t>
      </w:r>
      <w:r w:rsidRPr="00C6075B">
        <w:rPr>
          <w:rFonts w:hint="eastAsia"/>
          <w:szCs w:val="24"/>
        </w:rPr>
        <w:t>sdktray.h</w:t>
      </w:r>
      <w:r w:rsidRPr="00C6075B">
        <w:rPr>
          <w:rFonts w:hint="eastAsia"/>
          <w:szCs w:val="24"/>
        </w:rPr>
        <w:t>和</w:t>
      </w:r>
      <w:r w:rsidRPr="00C6075B">
        <w:rPr>
          <w:rFonts w:hint="eastAsia"/>
          <w:szCs w:val="24"/>
        </w:rPr>
        <w:t>.zip</w:t>
      </w:r>
      <w:r w:rsidRPr="00C6075B">
        <w:rPr>
          <w:rFonts w:hint="eastAsia"/>
          <w:szCs w:val="24"/>
        </w:rPr>
        <w:t>进来了。为什么还是这</w:t>
      </w:r>
      <w:r w:rsidRPr="00C6075B">
        <w:rPr>
          <w:rFonts w:hint="eastAsia"/>
          <w:szCs w:val="24"/>
        </w:rPr>
        <w:lastRenderedPageBreak/>
        <w:t>样呢，我看了下</w:t>
      </w:r>
      <w:r w:rsidRPr="00C6075B">
        <w:rPr>
          <w:rFonts w:hint="eastAsia"/>
          <w:szCs w:val="24"/>
        </w:rPr>
        <w:t>sdktray.h</w:t>
      </w:r>
      <w:r w:rsidRPr="00C6075B">
        <w:rPr>
          <w:rFonts w:hint="eastAsia"/>
          <w:szCs w:val="24"/>
        </w:rPr>
        <w:t>源代码，的确是有</w:t>
      </w:r>
      <w:r w:rsidRPr="00C6075B">
        <w:rPr>
          <w:rFonts w:hint="eastAsia"/>
          <w:szCs w:val="24"/>
        </w:rPr>
        <w:t>Button</w:t>
      </w:r>
      <w:r w:rsidRPr="00C6075B">
        <w:rPr>
          <w:rFonts w:hint="eastAsia"/>
          <w:szCs w:val="24"/>
        </w:rPr>
        <w:t>这个类的，最后我想了下，可能是命名空间的问题，所以在</w:t>
      </w:r>
      <w:r w:rsidRPr="00C6075B">
        <w:rPr>
          <w:rFonts w:hint="eastAsia"/>
          <w:szCs w:val="24"/>
        </w:rPr>
        <w:t>Button *b</w:t>
      </w:r>
      <w:r w:rsidRPr="00C6075B">
        <w:rPr>
          <w:rFonts w:hint="eastAsia"/>
          <w:szCs w:val="24"/>
        </w:rPr>
        <w:t>的前面也加上了命名空间</w:t>
      </w:r>
      <w:r w:rsidRPr="00C6075B">
        <w:rPr>
          <w:rFonts w:ascii="NSimSun" w:hAnsi="NSimSun" w:cs="NSimSun"/>
          <w:kern w:val="0"/>
          <w:szCs w:val="24"/>
        </w:rPr>
        <w:t>OgreBites::</w:t>
      </w:r>
      <w:r w:rsidRPr="00C6075B">
        <w:rPr>
          <w:rFonts w:ascii="NSimSun" w:hAnsi="NSimSun" w:cs="NSimSun" w:hint="eastAsia"/>
          <w:kern w:val="0"/>
          <w:szCs w:val="24"/>
        </w:rPr>
        <w:t>，然后再编译就可以了。</w:t>
      </w:r>
    </w:p>
    <w:p w:rsidR="007642E5" w:rsidRPr="00C6075B" w:rsidRDefault="007642E5" w:rsidP="007642E5">
      <w:pPr>
        <w:pStyle w:val="af2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NSimSun" w:hAnsi="NSimSun" w:cs="NSimSun"/>
          <w:kern w:val="0"/>
          <w:szCs w:val="24"/>
        </w:rPr>
      </w:pPr>
      <w:r w:rsidRPr="00C6075B">
        <w:rPr>
          <w:rFonts w:ascii="NSimSun" w:hAnsi="NSimSun" w:cs="NSimSun" w:hint="eastAsia"/>
          <w:kern w:val="0"/>
          <w:szCs w:val="24"/>
        </w:rPr>
        <w:t>附上我添加代码的地方：</w:t>
      </w:r>
    </w:p>
    <w:p w:rsidR="007642E5" w:rsidRPr="00C6075B" w:rsidRDefault="005D0B59" w:rsidP="007642E5">
      <w:pPr>
        <w:pStyle w:val="af2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NSimSun" w:hAnsi="NSimSun" w:cs="NSimSun"/>
          <w:kern w:val="0"/>
          <w:szCs w:val="24"/>
        </w:rPr>
      </w:pPr>
      <w:r w:rsidRPr="00C6075B">
        <w:rPr>
          <w:rFonts w:ascii="NSimSun" w:hAnsi="NSimSun" w:cs="NSimSun"/>
          <w:noProof/>
          <w:kern w:val="0"/>
          <w:szCs w:val="24"/>
        </w:rPr>
        <w:drawing>
          <wp:inline distT="0" distB="0" distL="0" distR="0">
            <wp:extent cx="5676900" cy="2724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62" cy="272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E5" w:rsidRPr="00C6075B" w:rsidRDefault="00B01D61" w:rsidP="007642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szCs w:val="24"/>
        </w:rPr>
      </w:pPr>
      <w:r w:rsidRPr="00C6075B">
        <w:rPr>
          <w:rFonts w:hint="eastAsia"/>
          <w:szCs w:val="24"/>
        </w:rPr>
        <w:t xml:space="preserve">  </w:t>
      </w:r>
      <w:r w:rsidR="005D0B59" w:rsidRPr="00C6075B">
        <w:rPr>
          <w:rFonts w:hint="eastAsia"/>
          <w:szCs w:val="24"/>
        </w:rPr>
        <w:t>以及运行出来的结果图：</w:t>
      </w:r>
    </w:p>
    <w:p w:rsidR="005D0B59" w:rsidRPr="00C6075B" w:rsidRDefault="005D0B59" w:rsidP="007642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szCs w:val="24"/>
        </w:rPr>
      </w:pPr>
      <w:r w:rsidRPr="00C6075B">
        <w:rPr>
          <w:rFonts w:hint="eastAsia"/>
          <w:noProof/>
          <w:szCs w:val="24"/>
        </w:rPr>
        <w:drawing>
          <wp:inline distT="0" distB="0" distL="0" distR="0">
            <wp:extent cx="5274310" cy="29653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B59" w:rsidRDefault="005D0B59" w:rsidP="007642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hint="eastAsia"/>
          <w:szCs w:val="24"/>
        </w:rPr>
      </w:pPr>
      <w:r w:rsidRPr="00C6075B">
        <w:rPr>
          <w:rFonts w:hint="eastAsia"/>
          <w:szCs w:val="24"/>
        </w:rPr>
        <w:t>你可以看到左上角多了一个</w:t>
      </w:r>
      <w:r w:rsidRPr="00C6075B">
        <w:rPr>
          <w:rFonts w:hint="eastAsia"/>
          <w:szCs w:val="24"/>
        </w:rPr>
        <w:t>tray</w:t>
      </w:r>
      <w:r w:rsidRPr="00C6075B">
        <w:rPr>
          <w:rFonts w:hint="eastAsia"/>
          <w:szCs w:val="24"/>
        </w:rPr>
        <w:t>，里面有两个</w:t>
      </w:r>
      <w:r w:rsidRPr="00C6075B">
        <w:rPr>
          <w:rFonts w:hint="eastAsia"/>
          <w:szCs w:val="24"/>
        </w:rPr>
        <w:t>button</w:t>
      </w:r>
      <w:r w:rsidRPr="00C6075B">
        <w:rPr>
          <w:rFonts w:hint="eastAsia"/>
          <w:szCs w:val="24"/>
        </w:rPr>
        <w:t>和一个</w:t>
      </w:r>
      <w:r w:rsidRPr="00C6075B">
        <w:rPr>
          <w:rFonts w:hint="eastAsia"/>
          <w:szCs w:val="24"/>
        </w:rPr>
        <w:t>label</w:t>
      </w:r>
    </w:p>
    <w:p w:rsidR="00C6075B" w:rsidRPr="00C6075B" w:rsidRDefault="00C6075B" w:rsidP="00C6075B">
      <w:pPr>
        <w:pStyle w:val="1"/>
        <w:spacing w:before="156" w:after="156"/>
      </w:pPr>
      <w:r>
        <w:rPr>
          <w:rFonts w:hint="eastAsia"/>
          <w:lang w:eastAsia="zh-CN"/>
        </w:rPr>
        <w:t>待解决问题</w:t>
      </w:r>
    </w:p>
    <w:p w:rsidR="005D0B59" w:rsidRPr="00C6075B" w:rsidRDefault="005D0B59" w:rsidP="007642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szCs w:val="24"/>
        </w:rPr>
      </w:pPr>
      <w:r w:rsidRPr="00C6075B">
        <w:rPr>
          <w:rFonts w:hint="eastAsia"/>
          <w:szCs w:val="24"/>
        </w:rPr>
        <w:t xml:space="preserve">  </w:t>
      </w:r>
      <w:r w:rsidRPr="00C6075B">
        <w:rPr>
          <w:rFonts w:hint="eastAsia"/>
          <w:szCs w:val="24"/>
        </w:rPr>
        <w:t>但是还有很多要解决的问题，比如：显示不了字符，且如果写上中文字符甚至出现字符错误，这些都有待解决。</w:t>
      </w:r>
    </w:p>
    <w:p w:rsidR="005D0B59" w:rsidRPr="00C6075B" w:rsidRDefault="005D0B59" w:rsidP="007642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szCs w:val="24"/>
        </w:rPr>
      </w:pPr>
      <w:r w:rsidRPr="00C6075B">
        <w:rPr>
          <w:rFonts w:hint="eastAsia"/>
          <w:szCs w:val="24"/>
        </w:rPr>
        <w:t xml:space="preserve">  </w:t>
      </w:r>
      <w:r w:rsidRPr="00C6075B">
        <w:rPr>
          <w:rFonts w:hint="eastAsia"/>
          <w:szCs w:val="24"/>
        </w:rPr>
        <w:t>另外，马上就三月了，对进度有点担心</w:t>
      </w:r>
      <w:r w:rsidRPr="00C6075B">
        <w:rPr>
          <w:szCs w:val="24"/>
        </w:rPr>
        <w:t>…</w:t>
      </w:r>
    </w:p>
    <w:p w:rsidR="008A1468" w:rsidRPr="00C6075B" w:rsidRDefault="008A1468" w:rsidP="00C6075B">
      <w:pPr>
        <w:ind w:firstLine="480"/>
        <w:rPr>
          <w:szCs w:val="24"/>
        </w:rPr>
      </w:pPr>
      <w:r w:rsidRPr="00C6075B">
        <w:rPr>
          <w:szCs w:val="24"/>
        </w:rPr>
        <w:br w:type="page"/>
      </w:r>
    </w:p>
    <w:p w:rsidR="008A1468" w:rsidRPr="00C6075B" w:rsidRDefault="008A1468" w:rsidP="00C6075B">
      <w:pPr>
        <w:widowControl/>
        <w:spacing w:after="156" w:line="276" w:lineRule="auto"/>
        <w:ind w:right="2061" w:firstLineChars="1082" w:firstLine="2597"/>
        <w:rPr>
          <w:szCs w:val="24"/>
        </w:rPr>
      </w:pPr>
    </w:p>
    <w:sectPr w:rsidR="008A1468" w:rsidRPr="00C6075B" w:rsidSect="00E620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D14" w:rsidRDefault="009B7D14" w:rsidP="00FA29A9">
      <w:pPr>
        <w:ind w:firstLine="480"/>
      </w:pPr>
      <w:r>
        <w:separator/>
      </w:r>
    </w:p>
  </w:endnote>
  <w:endnote w:type="continuationSeparator" w:id="1">
    <w:p w:rsidR="009B7D14" w:rsidRDefault="009B7D14" w:rsidP="00FA29A9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AD1" w:rsidRDefault="00C73AD1" w:rsidP="00C73AD1">
    <w:pPr>
      <w:pStyle w:val="af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318411"/>
      <w:docPartObj>
        <w:docPartGallery w:val="Page Numbers (Bottom of Page)"/>
        <w:docPartUnique/>
      </w:docPartObj>
    </w:sdtPr>
    <w:sdtContent>
      <w:p w:rsidR="001529D8" w:rsidRDefault="001529D8" w:rsidP="001529D8">
        <w:pPr>
          <w:pStyle w:val="af5"/>
          <w:ind w:firstLine="360"/>
          <w:jc w:val="center"/>
        </w:pPr>
        <w:r>
          <w:rPr>
            <w:rFonts w:hint="eastAsia"/>
          </w:rPr>
          <w:t>-</w:t>
        </w:r>
        <w:r w:rsidR="005853DF">
          <w:fldChar w:fldCharType="begin"/>
        </w:r>
        <w:r>
          <w:instrText>PAGE   \* MERGEFORMAT</w:instrText>
        </w:r>
        <w:r w:rsidR="005853DF">
          <w:fldChar w:fldCharType="separate"/>
        </w:r>
        <w:r w:rsidR="00C6075B" w:rsidRPr="00C6075B">
          <w:rPr>
            <w:noProof/>
            <w:lang w:val="zh-CN"/>
          </w:rPr>
          <w:t>1</w:t>
        </w:r>
        <w:r w:rsidR="005853DF">
          <w:fldChar w:fldCharType="end"/>
        </w:r>
        <w:r>
          <w:rPr>
            <w:rFonts w:hint="eastAsia"/>
          </w:rPr>
          <w:t>-</w:t>
        </w:r>
      </w:p>
    </w:sdtContent>
  </w:sdt>
  <w:p w:rsidR="00C73AD1" w:rsidRDefault="00C73AD1" w:rsidP="00C73AD1">
    <w:pPr>
      <w:pStyle w:val="af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AD1" w:rsidRDefault="00C73AD1" w:rsidP="00C73AD1">
    <w:pPr>
      <w:pStyle w:val="af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D14" w:rsidRDefault="009B7D14" w:rsidP="00FA29A9">
      <w:pPr>
        <w:ind w:firstLine="480"/>
      </w:pPr>
      <w:r>
        <w:separator/>
      </w:r>
    </w:p>
  </w:footnote>
  <w:footnote w:type="continuationSeparator" w:id="1">
    <w:p w:rsidR="009B7D14" w:rsidRDefault="009B7D14" w:rsidP="00FA29A9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AD1" w:rsidRDefault="00C73AD1" w:rsidP="00C73AD1">
    <w:pPr>
      <w:pStyle w:val="af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AD1" w:rsidRDefault="00C73AD1" w:rsidP="001529D8">
    <w:pPr>
      <w:pStyle w:val="af4"/>
      <w:pBdr>
        <w:bottom w:val="single" w:sz="6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AD1" w:rsidRDefault="00C73AD1" w:rsidP="00C73AD1">
    <w:pPr>
      <w:pStyle w:val="af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154F"/>
    <w:multiLevelType w:val="hybridMultilevel"/>
    <w:tmpl w:val="3DEE313E"/>
    <w:lvl w:ilvl="0" w:tplc="07045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E1560"/>
    <w:multiLevelType w:val="multilevel"/>
    <w:tmpl w:val="415AA80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8DA1AC0"/>
    <w:multiLevelType w:val="multilevel"/>
    <w:tmpl w:val="3376BE90"/>
    <w:styleLink w:val="a"/>
    <w:lvl w:ilvl="0">
      <w:start w:val="1"/>
      <w:numFmt w:val="decimal"/>
      <w:lvlText w:val="%1"/>
      <w:lvlJc w:val="center"/>
      <w:pPr>
        <w:ind w:left="425" w:hanging="137"/>
      </w:pPr>
      <w:rPr>
        <w:rFonts w:eastAsia="黑体" w:hint="eastAsia"/>
        <w:b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D73789F"/>
    <w:multiLevelType w:val="multilevel"/>
    <w:tmpl w:val="60147AD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DF06EB"/>
    <w:multiLevelType w:val="hybridMultilevel"/>
    <w:tmpl w:val="4210EB5A"/>
    <w:lvl w:ilvl="0" w:tplc="2138EB4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215A40D1"/>
    <w:multiLevelType w:val="multilevel"/>
    <w:tmpl w:val="3376BE90"/>
    <w:lvl w:ilvl="0">
      <w:start w:val="1"/>
      <w:numFmt w:val="decimal"/>
      <w:lvlText w:val="%1"/>
      <w:lvlJc w:val="center"/>
      <w:pPr>
        <w:ind w:left="425" w:hanging="137"/>
      </w:pPr>
      <w:rPr>
        <w:rFonts w:eastAsia="黑体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1E86C6B"/>
    <w:multiLevelType w:val="multilevel"/>
    <w:tmpl w:val="3376BE9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4A329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6A1336F"/>
    <w:multiLevelType w:val="hybridMultilevel"/>
    <w:tmpl w:val="9E82699C"/>
    <w:lvl w:ilvl="0" w:tplc="9992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C43A94"/>
    <w:multiLevelType w:val="hybridMultilevel"/>
    <w:tmpl w:val="4DCE33B6"/>
    <w:lvl w:ilvl="0" w:tplc="BA68B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F041FE" w:tentative="1">
      <w:start w:val="1"/>
      <w:numFmt w:val="lowerLetter"/>
      <w:lvlText w:val="%2)"/>
      <w:lvlJc w:val="left"/>
      <w:pPr>
        <w:ind w:left="840" w:hanging="420"/>
      </w:pPr>
    </w:lvl>
    <w:lvl w:ilvl="2" w:tplc="10E0D066" w:tentative="1">
      <w:start w:val="1"/>
      <w:numFmt w:val="lowerRoman"/>
      <w:lvlText w:val="%3."/>
      <w:lvlJc w:val="right"/>
      <w:pPr>
        <w:ind w:left="1260" w:hanging="420"/>
      </w:pPr>
    </w:lvl>
    <w:lvl w:ilvl="3" w:tplc="830A9216" w:tentative="1">
      <w:start w:val="1"/>
      <w:numFmt w:val="decimal"/>
      <w:lvlText w:val="%4."/>
      <w:lvlJc w:val="left"/>
      <w:pPr>
        <w:ind w:left="1680" w:hanging="420"/>
      </w:pPr>
    </w:lvl>
    <w:lvl w:ilvl="4" w:tplc="FE548FDC" w:tentative="1">
      <w:start w:val="1"/>
      <w:numFmt w:val="lowerLetter"/>
      <w:lvlText w:val="%5)"/>
      <w:lvlJc w:val="left"/>
      <w:pPr>
        <w:ind w:left="2100" w:hanging="420"/>
      </w:pPr>
    </w:lvl>
    <w:lvl w:ilvl="5" w:tplc="7A8A8FE0" w:tentative="1">
      <w:start w:val="1"/>
      <w:numFmt w:val="lowerRoman"/>
      <w:lvlText w:val="%6."/>
      <w:lvlJc w:val="right"/>
      <w:pPr>
        <w:ind w:left="2520" w:hanging="420"/>
      </w:pPr>
    </w:lvl>
    <w:lvl w:ilvl="6" w:tplc="EBB89F9A" w:tentative="1">
      <w:start w:val="1"/>
      <w:numFmt w:val="decimal"/>
      <w:lvlText w:val="%7."/>
      <w:lvlJc w:val="left"/>
      <w:pPr>
        <w:ind w:left="2940" w:hanging="420"/>
      </w:pPr>
    </w:lvl>
    <w:lvl w:ilvl="7" w:tplc="6AD61926" w:tentative="1">
      <w:start w:val="1"/>
      <w:numFmt w:val="lowerLetter"/>
      <w:lvlText w:val="%8)"/>
      <w:lvlJc w:val="left"/>
      <w:pPr>
        <w:ind w:left="3360" w:hanging="420"/>
      </w:pPr>
    </w:lvl>
    <w:lvl w:ilvl="8" w:tplc="107A5F3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645379"/>
    <w:multiLevelType w:val="multilevel"/>
    <w:tmpl w:val="3376BE9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F4041D2"/>
    <w:multiLevelType w:val="hybridMultilevel"/>
    <w:tmpl w:val="C0145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A44BD9"/>
    <w:multiLevelType w:val="multilevel"/>
    <w:tmpl w:val="60147AD2"/>
    <w:lvl w:ilvl="0">
      <w:start w:val="1"/>
      <w:numFmt w:val="decimal"/>
      <w:lvlText w:val="%1"/>
      <w:lvlJc w:val="center"/>
      <w:pPr>
        <w:ind w:left="0" w:firstLine="284"/>
      </w:pPr>
      <w:rPr>
        <w:rFonts w:eastAsia="黑体" w:hint="eastAsia"/>
        <w:b/>
        <w:i w:val="0"/>
        <w:color w:val="000000" w:themeColor="text1"/>
        <w:sz w:val="30"/>
      </w:rPr>
    </w:lvl>
    <w:lvl w:ilvl="1">
      <w:start w:val="1"/>
      <w:numFmt w:val="decimal"/>
      <w:lvlText w:val="%1.%2"/>
      <w:lvlJc w:val="center"/>
      <w:pPr>
        <w:ind w:left="142" w:firstLine="284"/>
      </w:pPr>
      <w:rPr>
        <w:rFonts w:eastAsia="宋体" w:hint="eastAsia"/>
        <w:b/>
        <w:i w:val="0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284" w:firstLine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6" w:firstLine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8" w:firstLine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10" w:firstLine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2" w:firstLine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-142" w:firstLine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6" w:firstLine="284"/>
      </w:pPr>
      <w:rPr>
        <w:rFonts w:hint="eastAsia"/>
      </w:rPr>
    </w:lvl>
  </w:abstractNum>
  <w:abstractNum w:abstractNumId="13">
    <w:nsid w:val="52E01618"/>
    <w:multiLevelType w:val="hybridMultilevel"/>
    <w:tmpl w:val="F39406D8"/>
    <w:lvl w:ilvl="0" w:tplc="90D00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9A5BF1"/>
    <w:multiLevelType w:val="hybridMultilevel"/>
    <w:tmpl w:val="D4988A5A"/>
    <w:lvl w:ilvl="0" w:tplc="0409000F">
      <w:start w:val="1"/>
      <w:numFmt w:val="decimal"/>
      <w:lvlText w:val="%1."/>
      <w:lvlJc w:val="left"/>
      <w:pPr>
        <w:ind w:left="2404" w:hanging="420"/>
      </w:p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15">
    <w:nsid w:val="65C74780"/>
    <w:multiLevelType w:val="multilevel"/>
    <w:tmpl w:val="3376BE90"/>
    <w:lvl w:ilvl="0">
      <w:start w:val="1"/>
      <w:numFmt w:val="decimal"/>
      <w:lvlText w:val="%1"/>
      <w:lvlJc w:val="center"/>
      <w:pPr>
        <w:ind w:left="425" w:hanging="137"/>
      </w:pPr>
      <w:rPr>
        <w:rFonts w:eastAsia="黑体" w:hint="eastAsia"/>
        <w:b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12"/>
  </w:num>
  <w:num w:numId="6">
    <w:abstractNumId w:val="2"/>
  </w:num>
  <w:num w:numId="7">
    <w:abstractNumId w:val="6"/>
  </w:num>
  <w:num w:numId="8">
    <w:abstractNumId w:val="10"/>
  </w:num>
  <w:num w:numId="9">
    <w:abstractNumId w:val="15"/>
  </w:num>
  <w:num w:numId="10">
    <w:abstractNumId w:val="5"/>
  </w:num>
  <w:num w:numId="11">
    <w:abstractNumId w:val="14"/>
  </w:num>
  <w:num w:numId="12">
    <w:abstractNumId w:val="7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102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1A3"/>
    <w:rsid w:val="0001348D"/>
    <w:rsid w:val="000269B2"/>
    <w:rsid w:val="000319AC"/>
    <w:rsid w:val="00037BB7"/>
    <w:rsid w:val="0007040D"/>
    <w:rsid w:val="000734C2"/>
    <w:rsid w:val="00074773"/>
    <w:rsid w:val="00083426"/>
    <w:rsid w:val="00083EE6"/>
    <w:rsid w:val="00094402"/>
    <w:rsid w:val="000A45C5"/>
    <w:rsid w:val="000D6A22"/>
    <w:rsid w:val="000E72C6"/>
    <w:rsid w:val="000F6896"/>
    <w:rsid w:val="0011180E"/>
    <w:rsid w:val="00127CFF"/>
    <w:rsid w:val="00136270"/>
    <w:rsid w:val="001529D8"/>
    <w:rsid w:val="00176AAA"/>
    <w:rsid w:val="001B6A9A"/>
    <w:rsid w:val="001B70DB"/>
    <w:rsid w:val="001C4B85"/>
    <w:rsid w:val="001E358A"/>
    <w:rsid w:val="00213A67"/>
    <w:rsid w:val="002167BD"/>
    <w:rsid w:val="00227328"/>
    <w:rsid w:val="00236143"/>
    <w:rsid w:val="00270451"/>
    <w:rsid w:val="00271C33"/>
    <w:rsid w:val="0029127C"/>
    <w:rsid w:val="00291E1C"/>
    <w:rsid w:val="002D3562"/>
    <w:rsid w:val="002E0166"/>
    <w:rsid w:val="002E40D5"/>
    <w:rsid w:val="0031279C"/>
    <w:rsid w:val="003410D0"/>
    <w:rsid w:val="0034539E"/>
    <w:rsid w:val="00346C89"/>
    <w:rsid w:val="00346CEB"/>
    <w:rsid w:val="00347778"/>
    <w:rsid w:val="00350412"/>
    <w:rsid w:val="003506FA"/>
    <w:rsid w:val="0035622A"/>
    <w:rsid w:val="00372D1E"/>
    <w:rsid w:val="00386093"/>
    <w:rsid w:val="00386D8A"/>
    <w:rsid w:val="003A0B4F"/>
    <w:rsid w:val="003B0E22"/>
    <w:rsid w:val="003B517E"/>
    <w:rsid w:val="003B75EB"/>
    <w:rsid w:val="003C48BE"/>
    <w:rsid w:val="003C6846"/>
    <w:rsid w:val="003C7917"/>
    <w:rsid w:val="003D6E56"/>
    <w:rsid w:val="003F63D1"/>
    <w:rsid w:val="00422AE5"/>
    <w:rsid w:val="00425A58"/>
    <w:rsid w:val="0043789A"/>
    <w:rsid w:val="00440100"/>
    <w:rsid w:val="004420ED"/>
    <w:rsid w:val="00456F77"/>
    <w:rsid w:val="00460BF5"/>
    <w:rsid w:val="00467DA2"/>
    <w:rsid w:val="00494899"/>
    <w:rsid w:val="0049682B"/>
    <w:rsid w:val="004B08A5"/>
    <w:rsid w:val="004B57A9"/>
    <w:rsid w:val="004E2A8E"/>
    <w:rsid w:val="004F7E11"/>
    <w:rsid w:val="00503785"/>
    <w:rsid w:val="005177D4"/>
    <w:rsid w:val="00536CA9"/>
    <w:rsid w:val="005679BE"/>
    <w:rsid w:val="00572A66"/>
    <w:rsid w:val="00574AC4"/>
    <w:rsid w:val="005853DF"/>
    <w:rsid w:val="0059101E"/>
    <w:rsid w:val="005947C0"/>
    <w:rsid w:val="00595964"/>
    <w:rsid w:val="00597D68"/>
    <w:rsid w:val="005A7EA4"/>
    <w:rsid w:val="005C018B"/>
    <w:rsid w:val="005D0B59"/>
    <w:rsid w:val="005E4C61"/>
    <w:rsid w:val="00602A3E"/>
    <w:rsid w:val="0063322E"/>
    <w:rsid w:val="00643768"/>
    <w:rsid w:val="00661121"/>
    <w:rsid w:val="00684300"/>
    <w:rsid w:val="00685DB3"/>
    <w:rsid w:val="00694947"/>
    <w:rsid w:val="006A4AE7"/>
    <w:rsid w:val="007319D1"/>
    <w:rsid w:val="00740AB0"/>
    <w:rsid w:val="00752C8B"/>
    <w:rsid w:val="007642E5"/>
    <w:rsid w:val="00775B83"/>
    <w:rsid w:val="00775DEB"/>
    <w:rsid w:val="00790329"/>
    <w:rsid w:val="00791705"/>
    <w:rsid w:val="007A3EBF"/>
    <w:rsid w:val="007B61EB"/>
    <w:rsid w:val="007C11F7"/>
    <w:rsid w:val="007C4613"/>
    <w:rsid w:val="007E0281"/>
    <w:rsid w:val="007E05F7"/>
    <w:rsid w:val="007E0FAA"/>
    <w:rsid w:val="007E4DF1"/>
    <w:rsid w:val="0080156F"/>
    <w:rsid w:val="008437ED"/>
    <w:rsid w:val="00857897"/>
    <w:rsid w:val="00861F18"/>
    <w:rsid w:val="008630AE"/>
    <w:rsid w:val="0086462B"/>
    <w:rsid w:val="00872E60"/>
    <w:rsid w:val="00886C57"/>
    <w:rsid w:val="00893F2D"/>
    <w:rsid w:val="0089539F"/>
    <w:rsid w:val="008A1468"/>
    <w:rsid w:val="008A186A"/>
    <w:rsid w:val="008A2DEB"/>
    <w:rsid w:val="008C7263"/>
    <w:rsid w:val="008D15DC"/>
    <w:rsid w:val="00913E04"/>
    <w:rsid w:val="00925B7D"/>
    <w:rsid w:val="00926DF5"/>
    <w:rsid w:val="00942A05"/>
    <w:rsid w:val="00942EB9"/>
    <w:rsid w:val="009711DC"/>
    <w:rsid w:val="00986A1A"/>
    <w:rsid w:val="009A3171"/>
    <w:rsid w:val="009B1565"/>
    <w:rsid w:val="009B3038"/>
    <w:rsid w:val="009B6C63"/>
    <w:rsid w:val="009B7D14"/>
    <w:rsid w:val="009F17F2"/>
    <w:rsid w:val="009F5810"/>
    <w:rsid w:val="009F66C9"/>
    <w:rsid w:val="00A00D28"/>
    <w:rsid w:val="00A0721F"/>
    <w:rsid w:val="00A11EC3"/>
    <w:rsid w:val="00A20F2D"/>
    <w:rsid w:val="00A51434"/>
    <w:rsid w:val="00A51779"/>
    <w:rsid w:val="00A55B5A"/>
    <w:rsid w:val="00A565EC"/>
    <w:rsid w:val="00A61519"/>
    <w:rsid w:val="00A72DDA"/>
    <w:rsid w:val="00A74DCE"/>
    <w:rsid w:val="00A97F56"/>
    <w:rsid w:val="00AA3999"/>
    <w:rsid w:val="00AB6CF6"/>
    <w:rsid w:val="00AE414D"/>
    <w:rsid w:val="00AF767B"/>
    <w:rsid w:val="00B01D61"/>
    <w:rsid w:val="00B0318E"/>
    <w:rsid w:val="00B05D4A"/>
    <w:rsid w:val="00B5151E"/>
    <w:rsid w:val="00B7698F"/>
    <w:rsid w:val="00B81CB1"/>
    <w:rsid w:val="00B87049"/>
    <w:rsid w:val="00B94A54"/>
    <w:rsid w:val="00BB07CB"/>
    <w:rsid w:val="00BD3A74"/>
    <w:rsid w:val="00BE3B1A"/>
    <w:rsid w:val="00C0175C"/>
    <w:rsid w:val="00C06BB9"/>
    <w:rsid w:val="00C2008A"/>
    <w:rsid w:val="00C25591"/>
    <w:rsid w:val="00C6075B"/>
    <w:rsid w:val="00C66CC0"/>
    <w:rsid w:val="00C73AD1"/>
    <w:rsid w:val="00C87C32"/>
    <w:rsid w:val="00C90611"/>
    <w:rsid w:val="00C920B8"/>
    <w:rsid w:val="00C93767"/>
    <w:rsid w:val="00CA5572"/>
    <w:rsid w:val="00CA76EB"/>
    <w:rsid w:val="00CD3D50"/>
    <w:rsid w:val="00D03C61"/>
    <w:rsid w:val="00D135E2"/>
    <w:rsid w:val="00D168B5"/>
    <w:rsid w:val="00D47702"/>
    <w:rsid w:val="00D519F3"/>
    <w:rsid w:val="00D66E71"/>
    <w:rsid w:val="00D831A3"/>
    <w:rsid w:val="00DA30D0"/>
    <w:rsid w:val="00DB51E2"/>
    <w:rsid w:val="00DC051D"/>
    <w:rsid w:val="00DC1B41"/>
    <w:rsid w:val="00DC78AA"/>
    <w:rsid w:val="00DF574A"/>
    <w:rsid w:val="00E03358"/>
    <w:rsid w:val="00E36F32"/>
    <w:rsid w:val="00E3735F"/>
    <w:rsid w:val="00E4127E"/>
    <w:rsid w:val="00E45DE4"/>
    <w:rsid w:val="00E54D1C"/>
    <w:rsid w:val="00E62052"/>
    <w:rsid w:val="00E90A00"/>
    <w:rsid w:val="00E91422"/>
    <w:rsid w:val="00E93CC7"/>
    <w:rsid w:val="00EA0B3D"/>
    <w:rsid w:val="00EC3831"/>
    <w:rsid w:val="00EC43A2"/>
    <w:rsid w:val="00EE453F"/>
    <w:rsid w:val="00EF1455"/>
    <w:rsid w:val="00EF458A"/>
    <w:rsid w:val="00EF4C99"/>
    <w:rsid w:val="00EF7A9F"/>
    <w:rsid w:val="00F04723"/>
    <w:rsid w:val="00F07146"/>
    <w:rsid w:val="00F11376"/>
    <w:rsid w:val="00F24D5C"/>
    <w:rsid w:val="00F4361C"/>
    <w:rsid w:val="00F6666D"/>
    <w:rsid w:val="00FA0594"/>
    <w:rsid w:val="00FA29A9"/>
    <w:rsid w:val="00FA2CFA"/>
    <w:rsid w:val="00FB287D"/>
    <w:rsid w:val="00FB536B"/>
    <w:rsid w:val="00FD4CBD"/>
    <w:rsid w:val="00FE29F0"/>
    <w:rsid w:val="00FF2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156" w:line="276" w:lineRule="auto"/>
        <w:ind w:left="482" w:right="1701" w:firstLine="56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qFormat/>
    <w:rsid w:val="00FB287D"/>
    <w:pPr>
      <w:widowControl w:val="0"/>
      <w:spacing w:after="0" w:line="400" w:lineRule="exact"/>
      <w:ind w:left="0" w:right="0" w:firstLineChars="200" w:firstLine="200"/>
      <w:jc w:val="both"/>
    </w:pPr>
    <w:rPr>
      <w:kern w:val="2"/>
      <w:sz w:val="24"/>
      <w:lang w:eastAsia="zh-CN" w:bidi="ar-SA"/>
    </w:rPr>
  </w:style>
  <w:style w:type="paragraph" w:styleId="1">
    <w:name w:val="heading 1"/>
    <w:aliases w:val="一级标题"/>
    <w:basedOn w:val="a0"/>
    <w:next w:val="a0"/>
    <w:link w:val="1Char"/>
    <w:uiPriority w:val="9"/>
    <w:qFormat/>
    <w:rsid w:val="00661121"/>
    <w:pPr>
      <w:keepLines/>
      <w:numPr>
        <w:numId w:val="15"/>
      </w:numPr>
      <w:spacing w:beforeLines="50" w:afterLines="50" w:line="360" w:lineRule="auto"/>
      <w:ind w:left="0" w:firstLineChars="0" w:firstLine="0"/>
      <w:jc w:val="center"/>
      <w:outlineLvl w:val="0"/>
    </w:pPr>
    <w:rPr>
      <w:rFonts w:eastAsia="黑体"/>
      <w:b/>
      <w:bCs/>
      <w:color w:val="000000" w:themeColor="text1"/>
      <w:kern w:val="0"/>
      <w:sz w:val="30"/>
      <w:szCs w:val="28"/>
      <w:lang w:eastAsia="en-US" w:bidi="en-US"/>
    </w:rPr>
  </w:style>
  <w:style w:type="paragraph" w:styleId="2">
    <w:name w:val="heading 2"/>
    <w:basedOn w:val="a0"/>
    <w:next w:val="a0"/>
    <w:link w:val="2Char"/>
    <w:uiPriority w:val="9"/>
    <w:unhideWhenUsed/>
    <w:rsid w:val="00C87C32"/>
    <w:pPr>
      <w:keepLines/>
      <w:numPr>
        <w:ilvl w:val="1"/>
        <w:numId w:val="1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rsid w:val="00574AC4"/>
    <w:pPr>
      <w:keepLines/>
      <w:numPr>
        <w:ilvl w:val="2"/>
        <w:numId w:val="15"/>
      </w:numPr>
      <w:spacing w:before="200"/>
      <w:ind w:left="0" w:firstLineChars="0"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C90611"/>
    <w:pPr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C90611"/>
    <w:pPr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C90611"/>
    <w:pPr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C90611"/>
    <w:pPr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C90611"/>
    <w:pPr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C90611"/>
    <w:pPr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rsid w:val="008D15DC"/>
    <w:pPr>
      <w:spacing w:after="0" w:line="240" w:lineRule="auto"/>
      <w:ind w:firstLineChars="200" w:firstLine="200"/>
    </w:pPr>
    <w:rPr>
      <w:sz w:val="24"/>
    </w:rPr>
  </w:style>
  <w:style w:type="character" w:customStyle="1" w:styleId="1Char">
    <w:name w:val="标题 1 Char"/>
    <w:aliases w:val="一级标题 Char"/>
    <w:basedOn w:val="a1"/>
    <w:link w:val="1"/>
    <w:uiPriority w:val="9"/>
    <w:rsid w:val="00661121"/>
    <w:rPr>
      <w:rFonts w:eastAsia="黑体"/>
      <w:b/>
      <w:bCs/>
      <w:color w:val="000000" w:themeColor="text1"/>
      <w:sz w:val="30"/>
      <w:szCs w:val="28"/>
    </w:rPr>
  </w:style>
  <w:style w:type="character" w:customStyle="1" w:styleId="2Char">
    <w:name w:val="标题 2 Char"/>
    <w:basedOn w:val="a1"/>
    <w:link w:val="2"/>
    <w:uiPriority w:val="9"/>
    <w:rsid w:val="002D3562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zh-CN" w:bidi="ar-SA"/>
    </w:rPr>
  </w:style>
  <w:style w:type="character" w:customStyle="1" w:styleId="3Char">
    <w:name w:val="标题 3 Char"/>
    <w:basedOn w:val="a1"/>
    <w:link w:val="3"/>
    <w:uiPriority w:val="9"/>
    <w:semiHidden/>
    <w:rsid w:val="00574A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1"/>
    <w:link w:val="4"/>
    <w:uiPriority w:val="9"/>
    <w:semiHidden/>
    <w:rsid w:val="00C906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1"/>
    <w:link w:val="5"/>
    <w:uiPriority w:val="9"/>
    <w:semiHidden/>
    <w:rsid w:val="00C906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1"/>
    <w:link w:val="6"/>
    <w:uiPriority w:val="9"/>
    <w:semiHidden/>
    <w:rsid w:val="00C906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C906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1"/>
    <w:link w:val="8"/>
    <w:uiPriority w:val="9"/>
    <w:semiHidden/>
    <w:rsid w:val="00C9061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rsid w:val="00C906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6"/>
    <w:next w:val="a0"/>
    <w:uiPriority w:val="35"/>
    <w:unhideWhenUsed/>
    <w:rsid w:val="00597D68"/>
    <w:rPr>
      <w:b/>
      <w:bCs/>
      <w:color w:val="000000" w:themeColor="text1"/>
      <w:sz w:val="18"/>
      <w:szCs w:val="18"/>
    </w:rPr>
  </w:style>
  <w:style w:type="paragraph" w:customStyle="1" w:styleId="a7">
    <w:name w:val="大标题"/>
    <w:rsid w:val="00E91422"/>
    <w:pPr>
      <w:ind w:left="0" w:right="0" w:firstLine="0"/>
      <w:jc w:val="left"/>
    </w:pPr>
    <w:rPr>
      <w:sz w:val="52"/>
      <w:lang w:eastAsia="zh-CN"/>
    </w:rPr>
  </w:style>
  <w:style w:type="paragraph" w:customStyle="1" w:styleId="a8">
    <w:name w:val="概述"/>
    <w:basedOn w:val="a0"/>
    <w:next w:val="a0"/>
    <w:rsid w:val="00E91422"/>
    <w:pPr>
      <w:ind w:leftChars="200" w:left="200" w:rightChars="200" w:right="200"/>
    </w:pPr>
  </w:style>
  <w:style w:type="paragraph" w:customStyle="1" w:styleId="10">
    <w:name w:val="样式1"/>
    <w:basedOn w:val="a4"/>
    <w:rsid w:val="008D15DC"/>
    <w:pPr>
      <w:ind w:firstLine="480"/>
    </w:pPr>
  </w:style>
  <w:style w:type="paragraph" w:customStyle="1" w:styleId="a9">
    <w:name w:val="作者信息"/>
    <w:basedOn w:val="a0"/>
    <w:rsid w:val="00E91422"/>
    <w:pPr>
      <w:ind w:leftChars="400" w:left="400" w:rightChars="400" w:right="400" w:firstLine="0"/>
    </w:pPr>
  </w:style>
  <w:style w:type="paragraph" w:customStyle="1" w:styleId="aa">
    <w:name w:val="目录"/>
    <w:basedOn w:val="a0"/>
    <w:link w:val="Char"/>
    <w:rsid w:val="00C90611"/>
    <w:pPr>
      <w:jc w:val="center"/>
    </w:pPr>
    <w:rPr>
      <w:rFonts w:ascii="黑体" w:eastAsia="黑体" w:hAnsi="黑体"/>
      <w:b/>
      <w:sz w:val="30"/>
      <w:szCs w:val="30"/>
    </w:rPr>
  </w:style>
  <w:style w:type="paragraph" w:customStyle="1" w:styleId="11">
    <w:name w:val="目录标题1"/>
    <w:basedOn w:val="a0"/>
    <w:rsid w:val="00C90611"/>
    <w:rPr>
      <w:b/>
    </w:rPr>
  </w:style>
  <w:style w:type="paragraph" w:customStyle="1" w:styleId="20">
    <w:name w:val="目录标题2"/>
    <w:basedOn w:val="a4"/>
    <w:rsid w:val="00C90611"/>
    <w:rPr>
      <w:rFonts w:eastAsia="宋体"/>
    </w:rPr>
  </w:style>
  <w:style w:type="paragraph" w:customStyle="1" w:styleId="ab">
    <w:name w:val="数字标点"/>
    <w:basedOn w:val="a4"/>
    <w:rsid w:val="00C90611"/>
    <w:pPr>
      <w:spacing w:line="360" w:lineRule="auto"/>
    </w:pPr>
    <w:rPr>
      <w:rFonts w:eastAsia="Times New Roman"/>
      <w:lang w:eastAsia="zh-CN"/>
    </w:rPr>
  </w:style>
  <w:style w:type="paragraph" w:customStyle="1" w:styleId="30">
    <w:name w:val="目录标题3"/>
    <w:basedOn w:val="a4"/>
    <w:rsid w:val="00C90611"/>
    <w:pPr>
      <w:ind w:firstLineChars="250" w:firstLine="250"/>
    </w:pPr>
    <w:rPr>
      <w:rFonts w:eastAsia="宋体"/>
    </w:rPr>
  </w:style>
  <w:style w:type="paragraph" w:styleId="ac">
    <w:name w:val="Title"/>
    <w:basedOn w:val="a0"/>
    <w:next w:val="a0"/>
    <w:link w:val="Char0"/>
    <w:uiPriority w:val="10"/>
    <w:rsid w:val="00C906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Char0">
    <w:name w:val="标题 Char"/>
    <w:basedOn w:val="a1"/>
    <w:link w:val="ac"/>
    <w:uiPriority w:val="10"/>
    <w:rsid w:val="00C9061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d">
    <w:name w:val="三级标题"/>
    <w:basedOn w:val="3"/>
    <w:next w:val="a0"/>
    <w:qFormat/>
    <w:rsid w:val="00CA5572"/>
    <w:pPr>
      <w:spacing w:beforeLines="50" w:afterLines="50"/>
      <w:jc w:val="left"/>
    </w:pPr>
    <w:rPr>
      <w:color w:val="auto"/>
      <w:kern w:val="2"/>
      <w:sz w:val="24"/>
      <w:lang w:eastAsia="zh-CN" w:bidi="ar-SA"/>
    </w:rPr>
  </w:style>
  <w:style w:type="paragraph" w:customStyle="1" w:styleId="ae">
    <w:name w:val="公式标注"/>
    <w:qFormat/>
    <w:rsid w:val="00661121"/>
    <w:pPr>
      <w:keepNext/>
      <w:keepLines/>
      <w:widowControl w:val="0"/>
    </w:pPr>
    <w:rPr>
      <w:rFonts w:asciiTheme="majorHAnsi" w:eastAsia="Times New Roman" w:hAnsiTheme="majorHAnsi" w:cstheme="majorBidi"/>
      <w:color w:val="000000" w:themeColor="text1"/>
      <w:sz w:val="18"/>
      <w:szCs w:val="28"/>
      <w:lang w:eastAsia="zh-CN"/>
    </w:rPr>
  </w:style>
  <w:style w:type="paragraph" w:styleId="af">
    <w:name w:val="Subtitle"/>
    <w:basedOn w:val="a0"/>
    <w:next w:val="a0"/>
    <w:link w:val="Char1"/>
    <w:rsid w:val="00C9061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f"/>
    <w:rsid w:val="00C90611"/>
    <w:rPr>
      <w:rFonts w:asciiTheme="majorHAnsi" w:eastAsia="宋体" w:hAnsiTheme="majorHAnsi" w:cstheme="majorBidi"/>
      <w:b/>
      <w:bCs/>
      <w:kern w:val="28"/>
      <w:sz w:val="32"/>
      <w:szCs w:val="32"/>
      <w:lang w:eastAsia="zh-CN" w:bidi="ar-SA"/>
    </w:rPr>
  </w:style>
  <w:style w:type="paragraph" w:styleId="TOC">
    <w:name w:val="TOC Heading"/>
    <w:basedOn w:val="1"/>
    <w:next w:val="a0"/>
    <w:uiPriority w:val="39"/>
    <w:unhideWhenUsed/>
    <w:rsid w:val="00C90611"/>
    <w:pPr>
      <w:outlineLvl w:val="9"/>
    </w:pPr>
    <w:rPr>
      <w:rFonts w:asciiTheme="majorHAnsi" w:hAnsiTheme="majorHAnsi" w:cstheme="majorBidi"/>
      <w:b w:val="0"/>
      <w:bCs w:val="0"/>
      <w:kern w:val="2"/>
      <w:lang w:eastAsia="zh-CN" w:bidi="ar-SA"/>
    </w:rPr>
  </w:style>
  <w:style w:type="paragraph" w:customStyle="1" w:styleId="af0">
    <w:name w:val="图标注"/>
    <w:qFormat/>
    <w:rsid w:val="00661121"/>
    <w:pPr>
      <w:keepNext/>
      <w:keepLines/>
      <w:widowControl w:val="0"/>
      <w:spacing w:after="0"/>
      <w:ind w:left="0" w:right="0" w:firstLine="0"/>
      <w:jc w:val="center"/>
    </w:pPr>
    <w:rPr>
      <w:rFonts w:asciiTheme="majorHAnsi" w:eastAsia="宋体" w:hAnsiTheme="majorHAnsi" w:cstheme="majorBidi"/>
      <w:b/>
      <w:bCs/>
      <w:kern w:val="28"/>
      <w:sz w:val="21"/>
      <w:szCs w:val="32"/>
      <w:lang w:eastAsia="zh-CN" w:bidi="ar-SA"/>
    </w:rPr>
  </w:style>
  <w:style w:type="paragraph" w:styleId="af1">
    <w:name w:val="Balloon Text"/>
    <w:basedOn w:val="a0"/>
    <w:link w:val="Char2"/>
    <w:uiPriority w:val="99"/>
    <w:semiHidden/>
    <w:unhideWhenUsed/>
    <w:rsid w:val="00536CA9"/>
    <w:rPr>
      <w:sz w:val="18"/>
      <w:szCs w:val="18"/>
    </w:rPr>
  </w:style>
  <w:style w:type="paragraph" w:styleId="a6">
    <w:name w:val="table of figures"/>
    <w:basedOn w:val="a0"/>
    <w:next w:val="a0"/>
    <w:uiPriority w:val="99"/>
    <w:semiHidden/>
    <w:unhideWhenUsed/>
    <w:rsid w:val="00536CA9"/>
    <w:pPr>
      <w:ind w:leftChars="200" w:left="200" w:hangingChars="200" w:hanging="200"/>
    </w:pPr>
  </w:style>
  <w:style w:type="character" w:customStyle="1" w:styleId="Char2">
    <w:name w:val="批注框文本 Char"/>
    <w:basedOn w:val="a1"/>
    <w:link w:val="af1"/>
    <w:uiPriority w:val="99"/>
    <w:semiHidden/>
    <w:rsid w:val="00536CA9"/>
    <w:rPr>
      <w:kern w:val="2"/>
      <w:sz w:val="18"/>
      <w:szCs w:val="18"/>
      <w:lang w:eastAsia="zh-CN" w:bidi="ar-SA"/>
    </w:rPr>
  </w:style>
  <w:style w:type="character" w:customStyle="1" w:styleId="Char">
    <w:name w:val="目录 Char"/>
    <w:basedOn w:val="a1"/>
    <w:link w:val="aa"/>
    <w:rsid w:val="00C90611"/>
    <w:rPr>
      <w:rFonts w:ascii="黑体" w:eastAsia="黑体" w:hAnsi="黑体"/>
      <w:b/>
      <w:kern w:val="2"/>
      <w:sz w:val="30"/>
      <w:szCs w:val="30"/>
      <w:lang w:eastAsia="zh-CN" w:bidi="ar-SA"/>
    </w:rPr>
  </w:style>
  <w:style w:type="paragraph" w:styleId="21">
    <w:name w:val="toc 2"/>
    <w:basedOn w:val="a0"/>
    <w:next w:val="a0"/>
    <w:autoRedefine/>
    <w:uiPriority w:val="39"/>
    <w:unhideWhenUsed/>
    <w:rsid w:val="00E91422"/>
    <w:pPr>
      <w:widowControl/>
      <w:spacing w:after="100" w:line="276" w:lineRule="auto"/>
      <w:ind w:left="220" w:firstLine="0"/>
      <w:jc w:val="left"/>
    </w:pPr>
    <w:rPr>
      <w:kern w:val="0"/>
      <w:sz w:val="22"/>
    </w:rPr>
  </w:style>
  <w:style w:type="paragraph" w:styleId="12">
    <w:name w:val="toc 1"/>
    <w:basedOn w:val="a0"/>
    <w:next w:val="a0"/>
    <w:autoRedefine/>
    <w:uiPriority w:val="39"/>
    <w:unhideWhenUsed/>
    <w:rsid w:val="00E91422"/>
    <w:pPr>
      <w:widowControl/>
      <w:spacing w:after="100" w:line="276" w:lineRule="auto"/>
      <w:ind w:firstLine="0"/>
      <w:jc w:val="left"/>
    </w:pPr>
    <w:rPr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E91422"/>
    <w:pPr>
      <w:widowControl/>
      <w:spacing w:after="100" w:line="276" w:lineRule="auto"/>
      <w:ind w:left="440" w:firstLine="0"/>
      <w:jc w:val="left"/>
    </w:pPr>
    <w:rPr>
      <w:kern w:val="0"/>
      <w:sz w:val="22"/>
    </w:rPr>
  </w:style>
  <w:style w:type="numbering" w:customStyle="1" w:styleId="a">
    <w:name w:val="多级样表"/>
    <w:uiPriority w:val="99"/>
    <w:rsid w:val="00597D68"/>
    <w:pPr>
      <w:numPr>
        <w:numId w:val="6"/>
      </w:numPr>
    </w:pPr>
  </w:style>
  <w:style w:type="paragraph" w:styleId="af2">
    <w:name w:val="List Paragraph"/>
    <w:basedOn w:val="a0"/>
    <w:uiPriority w:val="34"/>
    <w:rsid w:val="00597D68"/>
    <w:pPr>
      <w:ind w:firstLine="420"/>
    </w:pPr>
  </w:style>
  <w:style w:type="paragraph" w:customStyle="1" w:styleId="af3">
    <w:name w:val="表标注"/>
    <w:basedOn w:val="a5"/>
    <w:qFormat/>
    <w:rsid w:val="00661121"/>
    <w:pPr>
      <w:ind w:leftChars="0" w:left="0" w:firstLineChars="0" w:firstLine="0"/>
      <w:jc w:val="center"/>
    </w:pPr>
    <w:rPr>
      <w:sz w:val="21"/>
    </w:rPr>
  </w:style>
  <w:style w:type="paragraph" w:styleId="af4">
    <w:name w:val="header"/>
    <w:basedOn w:val="a0"/>
    <w:link w:val="Char3"/>
    <w:uiPriority w:val="99"/>
    <w:unhideWhenUsed/>
    <w:rsid w:val="00350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f4"/>
    <w:uiPriority w:val="99"/>
    <w:rsid w:val="00350412"/>
    <w:rPr>
      <w:kern w:val="2"/>
      <w:sz w:val="18"/>
      <w:szCs w:val="18"/>
      <w:lang w:eastAsia="zh-CN" w:bidi="ar-SA"/>
    </w:rPr>
  </w:style>
  <w:style w:type="paragraph" w:styleId="af5">
    <w:name w:val="footer"/>
    <w:basedOn w:val="a0"/>
    <w:link w:val="Char4"/>
    <w:uiPriority w:val="99"/>
    <w:unhideWhenUsed/>
    <w:rsid w:val="00350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f5"/>
    <w:uiPriority w:val="99"/>
    <w:rsid w:val="00350412"/>
    <w:rPr>
      <w:kern w:val="2"/>
      <w:sz w:val="18"/>
      <w:szCs w:val="18"/>
      <w:lang w:eastAsia="zh-CN" w:bidi="ar-SA"/>
    </w:rPr>
  </w:style>
  <w:style w:type="table" w:styleId="af6">
    <w:name w:val="Table Grid"/>
    <w:basedOn w:val="a2"/>
    <w:uiPriority w:val="59"/>
    <w:rsid w:val="000E7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二级标题"/>
    <w:basedOn w:val="2"/>
    <w:next w:val="a0"/>
    <w:qFormat/>
    <w:rsid w:val="00661121"/>
    <w:pPr>
      <w:spacing w:beforeLines="100" w:afterLines="50" w:line="360" w:lineRule="auto"/>
      <w:ind w:left="0" w:firstLineChars="0" w:firstLine="0"/>
      <w:jc w:val="center"/>
    </w:pPr>
    <w:rPr>
      <w:rFonts w:ascii="Cambria" w:hAnsi="Cambria" w:cs="Cambria"/>
      <w:color w:val="000000" w:themeColor="text1"/>
      <w:sz w:val="28"/>
    </w:rPr>
  </w:style>
  <w:style w:type="character" w:styleId="af8">
    <w:name w:val="Hyperlink"/>
    <w:basedOn w:val="a1"/>
    <w:uiPriority w:val="99"/>
    <w:unhideWhenUsed/>
    <w:rsid w:val="00074773"/>
    <w:rPr>
      <w:color w:val="0000FF" w:themeColor="hyperlink"/>
      <w:u w:val="single"/>
    </w:rPr>
  </w:style>
  <w:style w:type="paragraph" w:styleId="af9">
    <w:name w:val="Normal (Web)"/>
    <w:basedOn w:val="a0"/>
    <w:uiPriority w:val="99"/>
    <w:semiHidden/>
    <w:unhideWhenUsed/>
    <w:rsid w:val="009A317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a">
    <w:name w:val="Document Map"/>
    <w:basedOn w:val="a0"/>
    <w:link w:val="Char5"/>
    <w:uiPriority w:val="99"/>
    <w:semiHidden/>
    <w:unhideWhenUsed/>
    <w:rsid w:val="008A146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1"/>
    <w:link w:val="afa"/>
    <w:uiPriority w:val="99"/>
    <w:semiHidden/>
    <w:rsid w:val="008A1468"/>
    <w:rPr>
      <w:rFonts w:ascii="宋体" w:eastAsia="宋体"/>
      <w:kern w:val="2"/>
      <w:sz w:val="18"/>
      <w:szCs w:val="18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ogre3d.org/tikiwiki/tiki-index.php?page=SdkTrays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Grius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0349F-15D8-4EC1-9156-D7D1F8B9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Grius.dotx</Template>
  <TotalTime>57</TotalTime>
  <Pages>1</Pages>
  <Words>222</Words>
  <Characters>1269</Characters>
  <Application>Microsoft Office Word</Application>
  <DocSecurity>0</DocSecurity>
  <Lines>10</Lines>
  <Paragraphs>2</Paragraphs>
  <ScaleCrop>false</ScaleCrop>
  <Company>JUJUMAO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FtpDown</dc:creator>
  <cp:lastModifiedBy>FtpDown</cp:lastModifiedBy>
  <cp:revision>3</cp:revision>
  <dcterms:created xsi:type="dcterms:W3CDTF">2013-02-21T09:02:00Z</dcterms:created>
  <dcterms:modified xsi:type="dcterms:W3CDTF">2013-02-21T10:06:00Z</dcterms:modified>
</cp:coreProperties>
</file>